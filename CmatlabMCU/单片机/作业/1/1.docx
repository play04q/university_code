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9834A" w14:textId="77777777" w:rsidR="00E215BE" w:rsidRPr="00AE3A3C" w:rsidRDefault="00EC53E1" w:rsidP="00E53325">
      <w:pPr>
        <w:pStyle w:val="a3"/>
      </w:pPr>
      <w:bookmarkStart w:id="0" w:name="_Toc135474729"/>
      <w:bookmarkStart w:id="1" w:name="_Toc135474769"/>
      <w:bookmarkStart w:id="2" w:name="_Toc135474812"/>
      <w:bookmarkStart w:id="3" w:name="_Toc135574396"/>
      <w:r w:rsidRPr="00AE3A3C">
        <w:rPr>
          <w:rFonts w:hint="eastAsia"/>
        </w:rPr>
        <w:t>摘</w:t>
      </w:r>
      <w:r w:rsidRPr="00AE3A3C">
        <w:rPr>
          <w:rFonts w:hint="eastAsia"/>
        </w:rPr>
        <w:t xml:space="preserve"> </w:t>
      </w:r>
      <w:r w:rsidRPr="00AE3A3C">
        <w:rPr>
          <w:rFonts w:hint="eastAsia"/>
        </w:rPr>
        <w:t>要</w:t>
      </w:r>
      <w:bookmarkEnd w:id="0"/>
      <w:bookmarkEnd w:id="1"/>
      <w:bookmarkEnd w:id="2"/>
      <w:bookmarkEnd w:id="3"/>
    </w:p>
    <w:p w14:paraId="056E7465" w14:textId="77777777" w:rsidR="00EC53E1" w:rsidRDefault="00EC53E1" w:rsidP="00EC53E1">
      <w:pPr>
        <w:ind w:firstLineChars="200" w:firstLine="480"/>
      </w:pPr>
    </w:p>
    <w:p w14:paraId="3749D68D" w14:textId="0157384B" w:rsidR="00A72134" w:rsidRDefault="003712EF" w:rsidP="003712EF">
      <w:pPr>
        <w:ind w:firstLineChars="200" w:firstLine="480"/>
      </w:pPr>
      <w:r w:rsidRPr="003712EF">
        <w:rPr>
          <w:rFonts w:hint="eastAsia"/>
        </w:rPr>
        <w:t>单片机又称单片微控制器，它不是完成某一个逻辑功能的芯片，而是相当于一个微型的计算机</w:t>
      </w:r>
      <w:r w:rsidR="002A485C">
        <w:rPr>
          <w:rFonts w:hint="eastAsia"/>
        </w:rPr>
        <w:t>。</w:t>
      </w:r>
      <w:r>
        <w:rPr>
          <w:rFonts w:hint="eastAsia"/>
        </w:rPr>
        <w:t>本文主要上网</w:t>
      </w:r>
      <w:r w:rsidR="00B578D4">
        <w:rPr>
          <w:rFonts w:hint="eastAsia"/>
        </w:rPr>
        <w:t>查找了</w:t>
      </w:r>
      <w:r w:rsidR="00E529A4">
        <w:rPr>
          <w:rFonts w:hint="eastAsia"/>
        </w:rPr>
        <w:t>一个单片机应用系统实例——单片机音乐盒</w:t>
      </w:r>
      <w:r w:rsidR="00E52FCF">
        <w:rPr>
          <w:rFonts w:hint="eastAsia"/>
        </w:rPr>
        <w:t>，其通过单片机控制蜂鸣器发声的频率和时间从而发出音乐</w:t>
      </w:r>
      <w:r w:rsidR="00B0633B">
        <w:rPr>
          <w:rFonts w:hint="eastAsia"/>
        </w:rPr>
        <w:t>。</w:t>
      </w:r>
    </w:p>
    <w:p w14:paraId="0720D09A" w14:textId="77777777" w:rsidR="00431FB6" w:rsidRDefault="00431FB6" w:rsidP="00EC53E1">
      <w:pPr>
        <w:ind w:firstLineChars="200" w:firstLine="480"/>
      </w:pPr>
    </w:p>
    <w:p w14:paraId="01F095FB" w14:textId="1F919EF9" w:rsidR="00EC53E1" w:rsidRDefault="00EC53E1" w:rsidP="00EC53E1">
      <w:pPr>
        <w:ind w:firstLineChars="200" w:firstLine="480"/>
      </w:pPr>
      <w:r w:rsidRPr="00EC53E1">
        <w:rPr>
          <w:rFonts w:ascii="黑体" w:eastAsia="黑体" w:hAnsi="黑体" w:hint="eastAsia"/>
        </w:rPr>
        <w:t>关键词</w:t>
      </w:r>
      <w:r>
        <w:rPr>
          <w:rFonts w:hint="eastAsia"/>
        </w:rPr>
        <w:t>：</w:t>
      </w:r>
      <w:r w:rsidR="00755578">
        <w:rPr>
          <w:rFonts w:hint="eastAsia"/>
        </w:rPr>
        <w:t>单片机</w:t>
      </w:r>
      <w:r>
        <w:rPr>
          <w:rFonts w:hint="eastAsia"/>
        </w:rPr>
        <w:t>；</w:t>
      </w:r>
      <w:r w:rsidR="00C22375">
        <w:rPr>
          <w:rFonts w:hint="eastAsia"/>
        </w:rPr>
        <w:t>蜂鸣器</w:t>
      </w:r>
    </w:p>
    <w:p w14:paraId="6BBFAC3F" w14:textId="20923546" w:rsidR="006D32BA" w:rsidRDefault="00EC53E1" w:rsidP="006D32BA">
      <w:pPr>
        <w:widowControl/>
        <w:spacing w:line="240" w:lineRule="auto"/>
        <w:ind w:firstLine="480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2042783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41F74F" w14:textId="5BEA0C2A" w:rsidR="006D32BA" w:rsidRPr="006D32BA" w:rsidRDefault="006D32BA" w:rsidP="006D32BA">
          <w:pPr>
            <w:pStyle w:val="TOC"/>
            <w:jc w:val="center"/>
            <w:rPr>
              <w:rStyle w:val="a4"/>
              <w:color w:val="auto"/>
            </w:rPr>
          </w:pPr>
          <w:r w:rsidRPr="006D32BA">
            <w:rPr>
              <w:rStyle w:val="a4"/>
              <w:color w:val="auto"/>
            </w:rPr>
            <w:t>目录</w:t>
          </w:r>
        </w:p>
        <w:p w14:paraId="0A2118AE" w14:textId="5BA137A3" w:rsidR="00DD509E" w:rsidRDefault="006D32BA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74397" w:history="1">
            <w:r w:rsidR="00DD509E" w:rsidRPr="007C6CB9">
              <w:rPr>
                <w:rStyle w:val="af0"/>
                <w:noProof/>
              </w:rPr>
              <w:t>1</w:t>
            </w:r>
            <w:r w:rsidR="00DD509E" w:rsidRPr="007C6CB9">
              <w:rPr>
                <w:rStyle w:val="af0"/>
                <w:noProof/>
              </w:rPr>
              <w:t>引言</w:t>
            </w:r>
            <w:r w:rsidR="00DD509E">
              <w:rPr>
                <w:noProof/>
                <w:webHidden/>
              </w:rPr>
              <w:tab/>
            </w:r>
            <w:r w:rsidR="00DD509E">
              <w:rPr>
                <w:noProof/>
                <w:webHidden/>
              </w:rPr>
              <w:fldChar w:fldCharType="begin"/>
            </w:r>
            <w:r w:rsidR="00DD509E">
              <w:rPr>
                <w:noProof/>
                <w:webHidden/>
              </w:rPr>
              <w:instrText xml:space="preserve"> PAGEREF _Toc135574397 \h </w:instrText>
            </w:r>
            <w:r w:rsidR="00DD509E">
              <w:rPr>
                <w:noProof/>
                <w:webHidden/>
              </w:rPr>
            </w:r>
            <w:r w:rsidR="00DD509E">
              <w:rPr>
                <w:noProof/>
                <w:webHidden/>
              </w:rPr>
              <w:fldChar w:fldCharType="separate"/>
            </w:r>
            <w:r w:rsidR="00C22375">
              <w:rPr>
                <w:noProof/>
                <w:webHidden/>
              </w:rPr>
              <w:t>1</w:t>
            </w:r>
            <w:r w:rsidR="00DD509E">
              <w:rPr>
                <w:noProof/>
                <w:webHidden/>
              </w:rPr>
              <w:fldChar w:fldCharType="end"/>
            </w:r>
          </w:hyperlink>
        </w:p>
        <w:p w14:paraId="32BC947E" w14:textId="77F77EC9" w:rsidR="00DD509E" w:rsidRDefault="00DD509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5574398" w:history="1">
            <w:r w:rsidRPr="007C6CB9">
              <w:rPr>
                <w:rStyle w:val="af0"/>
                <w:noProof/>
              </w:rPr>
              <w:t>2</w:t>
            </w:r>
            <w:r w:rsidRPr="007C6CB9">
              <w:rPr>
                <w:rStyle w:val="af0"/>
                <w:noProof/>
              </w:rPr>
              <w:t>系统分析设计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3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71FB" w14:textId="4D0D5DBB" w:rsidR="00DD509E" w:rsidRDefault="00DD509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5574399" w:history="1">
            <w:r w:rsidRPr="007C6CB9">
              <w:rPr>
                <w:rStyle w:val="af0"/>
                <w:noProof/>
              </w:rPr>
              <w:t>3</w:t>
            </w:r>
            <w:r w:rsidRPr="007C6CB9">
              <w:rPr>
                <w:rStyle w:val="af0"/>
                <w:noProof/>
              </w:rPr>
              <w:t>程序流程图设计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3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533F" w14:textId="4A39061E" w:rsidR="00DD509E" w:rsidRDefault="00DD509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5574400" w:history="1">
            <w:r w:rsidRPr="007C6CB9">
              <w:rPr>
                <w:rStyle w:val="af0"/>
                <w:noProof/>
              </w:rPr>
              <w:t>4</w:t>
            </w:r>
            <w:r w:rsidRPr="007C6CB9">
              <w:rPr>
                <w:rStyle w:val="af0"/>
                <w:noProof/>
              </w:rPr>
              <w:t>源程序设计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3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600C" w14:textId="6020F6A8" w:rsidR="00DD509E" w:rsidRDefault="00DD509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5574401" w:history="1">
            <w:r w:rsidRPr="007C6CB9">
              <w:rPr>
                <w:rStyle w:val="af0"/>
                <w:noProof/>
              </w:rPr>
              <w:t>5</w:t>
            </w:r>
            <w:r w:rsidRPr="007C6CB9">
              <w:rPr>
                <w:rStyle w:val="af0"/>
                <w:noProof/>
              </w:rPr>
              <w:t>系统调试与仿真及调试结果分析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_Toc135574401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23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4ACC" w14:textId="1A055CC4" w:rsidR="006D32BA" w:rsidRDefault="006D32BA">
          <w:r>
            <w:rPr>
              <w:b/>
              <w:bCs/>
              <w:lang w:val="zh-CN"/>
            </w:rPr>
            <w:fldChar w:fldCharType="end"/>
          </w:r>
        </w:p>
      </w:sdtContent>
    </w:sdt>
    <w:p w14:paraId="57AAC28C" w14:textId="4C3F9AE5" w:rsidR="00D13A3B" w:rsidRDefault="00D13A3B">
      <w:pPr>
        <w:widowControl/>
        <w:spacing w:line="240" w:lineRule="auto"/>
        <w:ind w:firstLine="480"/>
        <w:jc w:val="left"/>
      </w:pPr>
    </w:p>
    <w:p w14:paraId="3F260FC5" w14:textId="3237C478" w:rsidR="00AC0E21" w:rsidRDefault="00AC0E21">
      <w:pPr>
        <w:widowControl/>
        <w:spacing w:line="240" w:lineRule="auto"/>
        <w:ind w:firstLine="480"/>
        <w:jc w:val="left"/>
      </w:pPr>
    </w:p>
    <w:p w14:paraId="20790983" w14:textId="77777777" w:rsidR="00AC0E21" w:rsidRDefault="00AC0E21">
      <w:pPr>
        <w:widowControl/>
        <w:spacing w:line="240" w:lineRule="auto"/>
        <w:ind w:firstLine="480"/>
        <w:jc w:val="left"/>
      </w:pPr>
    </w:p>
    <w:p w14:paraId="4CF66447" w14:textId="77777777" w:rsidR="00D13A3B" w:rsidRDefault="00D13A3B">
      <w:pPr>
        <w:widowControl/>
        <w:spacing w:line="240" w:lineRule="auto"/>
        <w:ind w:firstLine="480"/>
        <w:jc w:val="left"/>
      </w:pPr>
    </w:p>
    <w:p w14:paraId="2371D575" w14:textId="77777777" w:rsidR="00D13A3B" w:rsidRDefault="00D13A3B" w:rsidP="00AC0E21">
      <w:pPr>
        <w:widowControl/>
        <w:spacing w:line="240" w:lineRule="auto"/>
        <w:jc w:val="left"/>
        <w:sectPr w:rsidR="00D13A3B" w:rsidSect="00D13A3B">
          <w:headerReference w:type="default" r:id="rId8"/>
          <w:footerReference w:type="default" r:id="rId9"/>
          <w:pgSz w:w="11906" w:h="16838"/>
          <w:pgMar w:top="1701" w:right="1134" w:bottom="1701" w:left="1701" w:header="851" w:footer="850" w:gutter="0"/>
          <w:pgNumType w:fmt="upperRoman"/>
          <w:cols w:space="425"/>
          <w:docGrid w:type="lines" w:linePitch="326"/>
        </w:sectPr>
      </w:pPr>
    </w:p>
    <w:p w14:paraId="1D8B3874" w14:textId="509720E0" w:rsidR="00AC0E21" w:rsidRDefault="00FB2B8E" w:rsidP="00A77B54">
      <w:pPr>
        <w:pStyle w:val="a3"/>
      </w:pPr>
      <w:bookmarkStart w:id="4" w:name="_Toc135574397"/>
      <w:r>
        <w:rPr>
          <w:rFonts w:hint="eastAsia"/>
        </w:rPr>
        <w:lastRenderedPageBreak/>
        <w:t>1</w:t>
      </w:r>
      <w:r w:rsidR="00AC0E21" w:rsidRPr="00AC0E21">
        <w:rPr>
          <w:rFonts w:hint="eastAsia"/>
        </w:rPr>
        <w:t>引言</w:t>
      </w:r>
      <w:bookmarkEnd w:id="4"/>
    </w:p>
    <w:p w14:paraId="1EF58051" w14:textId="7EBAA533" w:rsidR="00D811F9" w:rsidRDefault="00CC18AD" w:rsidP="00E14AF1">
      <w:pPr>
        <w:ind w:firstLineChars="200" w:firstLine="480"/>
      </w:pPr>
      <w:r w:rsidRPr="00CC18AD">
        <w:rPr>
          <w:rFonts w:hint="eastAsia"/>
        </w:rPr>
        <w:t>单片机（</w:t>
      </w:r>
      <w:r w:rsidRPr="00CC18AD">
        <w:rPr>
          <w:rFonts w:hint="eastAsia"/>
        </w:rPr>
        <w:t>Single-Chip Microcomputer</w:t>
      </w:r>
      <w:r w:rsidRPr="00CC18AD">
        <w:rPr>
          <w:rFonts w:hint="eastAsia"/>
        </w:rPr>
        <w:t>）是一种集成电路芯片，是采用超大规模集成电路技术把具有数据处理能力的中央处理器</w:t>
      </w:r>
      <w:r w:rsidRPr="00CC18AD">
        <w:rPr>
          <w:rFonts w:hint="eastAsia"/>
        </w:rPr>
        <w:t>CPU</w:t>
      </w:r>
      <w:r w:rsidRPr="00CC18AD">
        <w:rPr>
          <w:rFonts w:hint="eastAsia"/>
        </w:rPr>
        <w:t>、随机存储器</w:t>
      </w:r>
      <w:r w:rsidRPr="00CC18AD">
        <w:rPr>
          <w:rFonts w:hint="eastAsia"/>
        </w:rPr>
        <w:t>RAM</w:t>
      </w:r>
      <w:r w:rsidRPr="00CC18AD">
        <w:rPr>
          <w:rFonts w:hint="eastAsia"/>
        </w:rPr>
        <w:t>、只读存储器</w:t>
      </w:r>
      <w:r w:rsidRPr="00CC18AD">
        <w:rPr>
          <w:rFonts w:hint="eastAsia"/>
        </w:rPr>
        <w:t>ROM</w:t>
      </w:r>
      <w:r w:rsidRPr="00CC18AD">
        <w:rPr>
          <w:rFonts w:hint="eastAsia"/>
        </w:rPr>
        <w:t>、多种</w:t>
      </w:r>
      <w:r w:rsidRPr="00CC18AD">
        <w:rPr>
          <w:rFonts w:hint="eastAsia"/>
        </w:rPr>
        <w:t>I/O</w:t>
      </w:r>
      <w:r w:rsidRPr="00CC18AD">
        <w:rPr>
          <w:rFonts w:hint="eastAsia"/>
        </w:rPr>
        <w:t>口和中断系统、定时器</w:t>
      </w:r>
      <w:r w:rsidRPr="00CC18AD">
        <w:rPr>
          <w:rFonts w:hint="eastAsia"/>
        </w:rPr>
        <w:t>/</w:t>
      </w:r>
      <w:r w:rsidRPr="00CC18AD">
        <w:rPr>
          <w:rFonts w:hint="eastAsia"/>
        </w:rPr>
        <w:t>计数器等功能（可能还包括显示驱动电路、脉宽调制电路、模拟多路转换器、</w:t>
      </w:r>
      <w:r w:rsidRPr="00CC18AD">
        <w:rPr>
          <w:rFonts w:hint="eastAsia"/>
        </w:rPr>
        <w:t>A/D</w:t>
      </w:r>
      <w:r w:rsidRPr="00CC18AD">
        <w:rPr>
          <w:rFonts w:hint="eastAsia"/>
        </w:rPr>
        <w:t>转换器等电路）集成到一块硅片上构成的一个小而完善的微型计算机系统，在工业控制领域广泛应用。从上世纪</w:t>
      </w:r>
      <w:r w:rsidRPr="00CC18AD">
        <w:rPr>
          <w:rFonts w:hint="eastAsia"/>
        </w:rPr>
        <w:t>80</w:t>
      </w:r>
      <w:r w:rsidRPr="00CC18AD">
        <w:rPr>
          <w:rFonts w:hint="eastAsia"/>
        </w:rPr>
        <w:t>年代，由当时的</w:t>
      </w:r>
      <w:r w:rsidRPr="00CC18AD">
        <w:rPr>
          <w:rFonts w:hint="eastAsia"/>
        </w:rPr>
        <w:t>4</w:t>
      </w:r>
      <w:r w:rsidRPr="00CC18AD">
        <w:rPr>
          <w:rFonts w:hint="eastAsia"/>
        </w:rPr>
        <w:t>位、</w:t>
      </w:r>
      <w:r w:rsidRPr="00CC18AD">
        <w:rPr>
          <w:rFonts w:hint="eastAsia"/>
        </w:rPr>
        <w:t>8</w:t>
      </w:r>
      <w:r w:rsidRPr="00CC18AD">
        <w:rPr>
          <w:rFonts w:hint="eastAsia"/>
        </w:rPr>
        <w:t>位单片机，发展到现在的</w:t>
      </w:r>
      <w:r w:rsidRPr="00CC18AD">
        <w:rPr>
          <w:rFonts w:hint="eastAsia"/>
        </w:rPr>
        <w:t>300M</w:t>
      </w:r>
      <w:r w:rsidRPr="00CC18AD">
        <w:rPr>
          <w:rFonts w:hint="eastAsia"/>
        </w:rPr>
        <w:t>的高速单片机</w:t>
      </w:r>
      <w:r w:rsidR="00D12944">
        <w:rPr>
          <w:rFonts w:hint="eastAsia"/>
        </w:rPr>
        <w:t>。</w:t>
      </w:r>
      <w:r w:rsidR="003F33E0">
        <w:rPr>
          <w:rFonts w:hint="eastAsia"/>
        </w:rPr>
        <w:t>其</w:t>
      </w:r>
      <w:r w:rsidR="00332FA7" w:rsidRPr="00332FA7">
        <w:rPr>
          <w:rFonts w:hint="eastAsia"/>
        </w:rPr>
        <w:t>使用领域已十分广泛，如智能仪表、实时工控、通讯设备、导航系统、家用电器等。</w:t>
      </w:r>
    </w:p>
    <w:p w14:paraId="596085B2" w14:textId="1BED0D1B" w:rsidR="00C5656B" w:rsidRDefault="00C5656B" w:rsidP="00E14AF1">
      <w:pPr>
        <w:ind w:firstLineChars="200" w:firstLine="480"/>
      </w:pPr>
      <w:r w:rsidRPr="00C5656B">
        <w:rPr>
          <w:rFonts w:hint="eastAsia"/>
        </w:rPr>
        <w:t>从二十世纪九十年代开始，单片机技术就已经发展起来，随着时代的进步与科技的发展，目前该技术的实践应用日渐成熟，单片机被广泛应用于各个领域。现如今，人们越来越重视单片机在智能电子技术方面的开发和应用，单片机的发展进入到新的时期，无论是自动测量还是智能仪表的实践，都能看到单片机技术的身影。当前工业发展进程中，电子行业属于新兴产业，工业生产中人们将电子信息技术成功运用，让电子信息技术与单片机技术相融合，有效提高了单片机应用效果。作为计算机技术中的一个分支，单片机技术在电子产品领域的应用，丰富了电子产品的功能，也为智能化电子设备的开发和应用提供了新的出路，实现了智能化电子设备的创新与发展。</w:t>
      </w:r>
    </w:p>
    <w:p w14:paraId="701C767C" w14:textId="7DAFEFF5" w:rsidR="009E56A1" w:rsidRPr="009E56A1" w:rsidRDefault="009E56A1" w:rsidP="0062187F">
      <w:pPr>
        <w:ind w:firstLineChars="200" w:firstLine="480"/>
        <w:rPr>
          <w:rFonts w:hint="eastAsia"/>
        </w:rPr>
      </w:pPr>
      <w:r>
        <w:rPr>
          <w:rFonts w:hint="eastAsia"/>
        </w:rPr>
        <w:t>单片机的体积比较小，内部芯片作为计算机系统，其结构简单，但是功能完善，使用起来十分方便，可以模块化应用</w:t>
      </w:r>
      <w:r>
        <w:rPr>
          <w:rFonts w:hint="eastAsia"/>
        </w:rPr>
        <w:t>。其</w:t>
      </w:r>
      <w:r>
        <w:rPr>
          <w:rFonts w:hint="eastAsia"/>
        </w:rPr>
        <w:t>有着较高的集成度，可靠性比较强，即使处于长时间的工作也不会存在故障问题。</w:t>
      </w:r>
      <w:r w:rsidR="002D16C7">
        <w:rPr>
          <w:rFonts w:hint="eastAsia"/>
        </w:rPr>
        <w:t>而且其</w:t>
      </w:r>
      <w:r>
        <w:rPr>
          <w:rFonts w:hint="eastAsia"/>
        </w:rPr>
        <w:t>在应用时低电压、低能耗，是人们在日常生活中的首要选择，为生产与研发提供便利。单片机对数据的处理能力和运算能力较强，可以在各种环境中应用，且有着较强的控制能力。</w:t>
      </w:r>
    </w:p>
    <w:p w14:paraId="229628B0" w14:textId="53CB1FDF" w:rsidR="00EC53E1" w:rsidRDefault="004F0905" w:rsidP="00AC0E21">
      <w:r>
        <w:br w:type="page"/>
      </w:r>
    </w:p>
    <w:p w14:paraId="614B65BF" w14:textId="3038FE49" w:rsidR="001D40B1" w:rsidRDefault="00A25763" w:rsidP="001D40B1">
      <w:pPr>
        <w:pStyle w:val="a3"/>
      </w:pPr>
      <w:bookmarkStart w:id="5" w:name="_Toc135574398"/>
      <w:r>
        <w:rPr>
          <w:rFonts w:hint="eastAsia"/>
        </w:rPr>
        <w:lastRenderedPageBreak/>
        <w:t>2</w:t>
      </w:r>
      <w:r w:rsidR="001D40B1">
        <w:rPr>
          <w:rFonts w:hint="eastAsia"/>
        </w:rPr>
        <w:t>系统分析设计</w:t>
      </w:r>
      <w:bookmarkEnd w:id="5"/>
    </w:p>
    <w:p w14:paraId="2109A39C" w14:textId="30D1CB29" w:rsidR="00911988" w:rsidRDefault="00911988" w:rsidP="00705815">
      <w:pPr>
        <w:ind w:firstLineChars="200" w:firstLine="480"/>
      </w:pPr>
      <w:r w:rsidRPr="00911988">
        <w:rPr>
          <w:rFonts w:hint="eastAsia"/>
        </w:rPr>
        <w:t>蜂鸣器是一种将电信号转换为声音信号的器件，常用来产生设备的按键音、报警音等提示信号。按驱动方式可分为有源蜂鸣器和无源蜂鸣器，有源蜂鸣器是内部自带振荡源，将正负极接上直流电压即可持续发声，频率固定，而无源蜂鸣器则是内部不带振荡源，需要控制器提供振荡脉冲才可发声，调整提供振荡脉冲的频率，可发出不同频率的声音。</w:t>
      </w:r>
    </w:p>
    <w:p w14:paraId="0E1A0A1A" w14:textId="3B57594D" w:rsidR="00410E11" w:rsidRDefault="004F5C8A" w:rsidP="00705815">
      <w:pPr>
        <w:ind w:firstLineChars="200" w:firstLine="480"/>
      </w:pPr>
      <w:r w:rsidRPr="004F5C8A">
        <w:rPr>
          <w:rFonts w:hint="eastAsia"/>
        </w:rPr>
        <w:t>运用</w:t>
      </w:r>
      <w:r w:rsidRPr="004F5C8A">
        <w:rPr>
          <w:rFonts w:hint="eastAsia"/>
        </w:rPr>
        <w:t>51</w:t>
      </w:r>
      <w:r w:rsidRPr="004F5C8A">
        <w:rPr>
          <w:rFonts w:hint="eastAsia"/>
        </w:rPr>
        <w:t>单片机的一个引脚来控制无源蜂鸣器的震荡脉冲的频率，根据音乐知识，设置不同的音符相应的频率，达到发出音符的声音，之后在控制每个音符发出声音的时间，来控制节奏，这样</w:t>
      </w:r>
      <w:r w:rsidR="0061391A">
        <w:rPr>
          <w:rFonts w:hint="eastAsia"/>
        </w:rPr>
        <w:t>使</w:t>
      </w:r>
      <w:r w:rsidRPr="004F5C8A">
        <w:rPr>
          <w:rFonts w:hint="eastAsia"/>
        </w:rPr>
        <w:t>蜂鸣器演奏音乐。</w:t>
      </w:r>
      <w:r w:rsidR="00410E11">
        <w:rPr>
          <w:rFonts w:hint="eastAsia"/>
        </w:rPr>
        <w:t>原理图设计如图</w:t>
      </w:r>
      <w:r w:rsidR="001F5B50">
        <w:rPr>
          <w:rFonts w:hint="eastAsia"/>
        </w:rPr>
        <w:t xml:space="preserve"> 2</w:t>
      </w:r>
      <w:r w:rsidR="001F5B50">
        <w:t>.1</w:t>
      </w:r>
      <w:r w:rsidR="00410E11">
        <w:rPr>
          <w:rFonts w:hint="eastAsia"/>
        </w:rPr>
        <w:t>所示</w:t>
      </w:r>
      <w:r w:rsidR="00597F3E">
        <w:rPr>
          <w:rFonts w:hint="eastAsia"/>
        </w:rPr>
        <w:t>。</w:t>
      </w:r>
    </w:p>
    <w:p w14:paraId="2180803C" w14:textId="0CF032DA" w:rsidR="00A71657" w:rsidRDefault="00563115" w:rsidP="00A71657">
      <w:pPr>
        <w:pStyle w:val="aa"/>
      </w:pPr>
      <w:r>
        <w:rPr>
          <w:noProof/>
        </w:rPr>
        <w:drawing>
          <wp:inline distT="0" distB="0" distL="0" distR="0" wp14:anchorId="75DB8452" wp14:editId="652BD9C5">
            <wp:extent cx="4399542" cy="2880000"/>
            <wp:effectExtent l="0" t="0" r="1270" b="0"/>
            <wp:docPr id="1388674494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74494" name="图片 1" descr="图表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54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941A" w14:textId="3ECF4F4F" w:rsidR="00B261D6" w:rsidRDefault="00A71657" w:rsidP="003441C7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2.1 </w:t>
      </w:r>
      <w:r>
        <w:rPr>
          <w:rFonts w:hint="eastAsia"/>
        </w:rPr>
        <w:t>原理设计图</w:t>
      </w:r>
    </w:p>
    <w:p w14:paraId="7F224341" w14:textId="10EAB0B4" w:rsidR="001E0836" w:rsidRDefault="001E0836">
      <w:pPr>
        <w:widowControl/>
        <w:spacing w:line="240" w:lineRule="auto"/>
        <w:jc w:val="left"/>
      </w:pPr>
      <w:r>
        <w:br w:type="page"/>
      </w:r>
    </w:p>
    <w:p w14:paraId="59ED2AB7" w14:textId="75F53FA7" w:rsidR="00E46911" w:rsidRDefault="001E0836" w:rsidP="001E0836">
      <w:pPr>
        <w:pStyle w:val="a3"/>
      </w:pPr>
      <w:bookmarkStart w:id="6" w:name="_Toc135574399"/>
      <w:r>
        <w:rPr>
          <w:rFonts w:hint="eastAsia"/>
        </w:rPr>
        <w:lastRenderedPageBreak/>
        <w:t>3</w:t>
      </w:r>
      <w:r>
        <w:rPr>
          <w:rFonts w:hint="eastAsia"/>
        </w:rPr>
        <w:t>程序流程图设计</w:t>
      </w:r>
      <w:bookmarkEnd w:id="6"/>
    </w:p>
    <w:p w14:paraId="5C97D4F7" w14:textId="032CD9ED" w:rsidR="001E0836" w:rsidRDefault="001E0836" w:rsidP="001E0836">
      <w:pPr>
        <w:ind w:firstLineChars="200" w:firstLine="480"/>
      </w:pPr>
      <w:r>
        <w:rPr>
          <w:rFonts w:hint="eastAsia"/>
        </w:rPr>
        <w:t>程序流程图如图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>所示。</w:t>
      </w:r>
    </w:p>
    <w:p w14:paraId="5A36E7C8" w14:textId="0F77204B" w:rsidR="001E0836" w:rsidRPr="0043021E" w:rsidRDefault="00022156" w:rsidP="0043021E">
      <w:pPr>
        <w:pStyle w:val="aa"/>
      </w:pPr>
      <w:r>
        <w:rPr>
          <w:noProof/>
        </w:rPr>
        <w:drawing>
          <wp:inline distT="0" distB="0" distL="0" distR="0" wp14:anchorId="681E8794" wp14:editId="11C39256">
            <wp:extent cx="1897297" cy="4680000"/>
            <wp:effectExtent l="0" t="0" r="8255" b="6350"/>
            <wp:docPr id="1822791571" name="图片 2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91571" name="图片 2" descr="图片包含 日程表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29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11F7" w14:textId="6D0FD514" w:rsidR="00DC4808" w:rsidRPr="0043021E" w:rsidRDefault="001E0836" w:rsidP="0043021E">
      <w:pPr>
        <w:pStyle w:val="aa"/>
      </w:pPr>
      <w:r w:rsidRPr="0043021E">
        <w:rPr>
          <w:rFonts w:hint="eastAsia"/>
        </w:rPr>
        <w:t>图</w:t>
      </w:r>
      <w:r w:rsidRPr="0043021E">
        <w:rPr>
          <w:rFonts w:hint="eastAsia"/>
        </w:rPr>
        <w:t xml:space="preserve"> </w:t>
      </w:r>
      <w:r w:rsidRPr="0043021E">
        <w:t xml:space="preserve">3.1 </w:t>
      </w:r>
      <w:r w:rsidRPr="0043021E">
        <w:rPr>
          <w:rFonts w:hint="eastAsia"/>
        </w:rPr>
        <w:t>程序流程图</w:t>
      </w:r>
    </w:p>
    <w:p w14:paraId="136E4B0B" w14:textId="77777777" w:rsidR="00DC4808" w:rsidRDefault="00DC4808">
      <w:pPr>
        <w:widowControl/>
        <w:spacing w:line="240" w:lineRule="auto"/>
        <w:jc w:val="left"/>
        <w:rPr>
          <w:rFonts w:eastAsia="黑体"/>
          <w:sz w:val="21"/>
        </w:rPr>
      </w:pPr>
      <w:r>
        <w:br w:type="page"/>
      </w:r>
    </w:p>
    <w:p w14:paraId="2B3D631B" w14:textId="05EF81D9" w:rsidR="001E0836" w:rsidRDefault="00DC4808" w:rsidP="00DC4808">
      <w:pPr>
        <w:pStyle w:val="a3"/>
      </w:pPr>
      <w:bookmarkStart w:id="7" w:name="_Toc135574400"/>
      <w:r>
        <w:rPr>
          <w:rFonts w:hint="eastAsia"/>
        </w:rPr>
        <w:lastRenderedPageBreak/>
        <w:t>4</w:t>
      </w:r>
      <w:r>
        <w:rPr>
          <w:rFonts w:hint="eastAsia"/>
        </w:rPr>
        <w:t>源程序设计</w:t>
      </w:r>
      <w:bookmarkEnd w:id="7"/>
    </w:p>
    <w:p w14:paraId="505526D7" w14:textId="762E4272" w:rsidR="00DC4808" w:rsidRDefault="00DC4808" w:rsidP="006F47F3">
      <w:pPr>
        <w:ind w:firstLineChars="200" w:firstLine="480"/>
      </w:pPr>
      <w:r>
        <w:rPr>
          <w:rFonts w:hint="eastAsia"/>
        </w:rPr>
        <w:t>本次作业采用</w:t>
      </w:r>
      <w:r>
        <w:rPr>
          <w:rFonts w:hint="eastAsia"/>
        </w:rPr>
        <w:t>C</w:t>
      </w:r>
      <w:r>
        <w:rPr>
          <w:rFonts w:hint="eastAsia"/>
        </w:rPr>
        <w:t>语言进行程序设计</w:t>
      </w:r>
      <w:r w:rsidR="0085553D">
        <w:rPr>
          <w:rFonts w:hint="eastAsia"/>
        </w:rPr>
        <w:t>，运用</w:t>
      </w:r>
      <w:r w:rsidR="0085553D">
        <w:rPr>
          <w:rFonts w:hint="eastAsia"/>
        </w:rPr>
        <w:t>Keil</w:t>
      </w:r>
      <w:r w:rsidR="0085553D">
        <w:rPr>
          <w:rFonts w:hint="eastAsia"/>
        </w:rPr>
        <w:t>软件进行编写</w:t>
      </w:r>
      <w:r>
        <w:rPr>
          <w:rFonts w:hint="eastAsia"/>
        </w:rPr>
        <w:t>，</w:t>
      </w:r>
      <w:r w:rsidR="006F47F3">
        <w:rPr>
          <w:rFonts w:hint="eastAsia"/>
        </w:rPr>
        <w:t>程序代码如下：</w:t>
      </w:r>
    </w:p>
    <w:p w14:paraId="6D176547" w14:textId="77777777" w:rsidR="00AC6B8F" w:rsidRDefault="00AC6B8F" w:rsidP="00AC6B8F">
      <w:pPr>
        <w:ind w:firstLineChars="200" w:firstLine="480"/>
      </w:pPr>
      <w:r>
        <w:t>#include &lt;REGX52.H&gt;</w:t>
      </w:r>
    </w:p>
    <w:p w14:paraId="35953467" w14:textId="77777777" w:rsidR="00AC6B8F" w:rsidRDefault="00AC6B8F" w:rsidP="00AC6B8F">
      <w:pPr>
        <w:ind w:firstLineChars="200" w:firstLine="480"/>
      </w:pPr>
      <w:r>
        <w:t>sbit speaker = P2^5;</w:t>
      </w:r>
    </w:p>
    <w:p w14:paraId="38082491" w14:textId="77777777" w:rsidR="00AC6B8F" w:rsidRDefault="00AC6B8F" w:rsidP="00AC6B8F">
      <w:pPr>
        <w:ind w:firstLineChars="200" w:firstLine="480"/>
      </w:pPr>
      <w:r>
        <w:t>unsigned char timer0h, timer0l, time;</w:t>
      </w:r>
    </w:p>
    <w:p w14:paraId="2B6F9DA7" w14:textId="77777777" w:rsidR="00AC6B8F" w:rsidRDefault="00AC6B8F" w:rsidP="00AC6B8F">
      <w:pPr>
        <w:ind w:firstLineChars="200" w:firstLine="480"/>
      </w:pPr>
      <w:r>
        <w:t>//--------------------------------------</w:t>
      </w:r>
    </w:p>
    <w:p w14:paraId="73FFD460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单片机晶振采用</w:t>
      </w:r>
      <w:r>
        <w:rPr>
          <w:rFonts w:hint="eastAsia"/>
        </w:rPr>
        <w:t>11.0592MHz</w:t>
      </w:r>
    </w:p>
    <w:p w14:paraId="3883565E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频率</w:t>
      </w:r>
      <w:r>
        <w:rPr>
          <w:rFonts w:hint="eastAsia"/>
        </w:rPr>
        <w:t>-</w:t>
      </w:r>
      <w:r>
        <w:rPr>
          <w:rFonts w:hint="eastAsia"/>
        </w:rPr>
        <w:t>半周期数据表</w:t>
      </w:r>
      <w:r>
        <w:rPr>
          <w:rFonts w:hint="eastAsia"/>
        </w:rPr>
        <w:t xml:space="preserve"> </w:t>
      </w:r>
      <w:r>
        <w:rPr>
          <w:rFonts w:hint="eastAsia"/>
        </w:rPr>
        <w:t>高八位</w:t>
      </w:r>
      <w:r>
        <w:rPr>
          <w:rFonts w:hint="eastAsia"/>
        </w:rPr>
        <w:t xml:space="preserve"> </w:t>
      </w:r>
      <w:r>
        <w:rPr>
          <w:rFonts w:hint="eastAsia"/>
        </w:rPr>
        <w:t>本软件共保存了四个八度的</w:t>
      </w:r>
      <w:r>
        <w:rPr>
          <w:rFonts w:hint="eastAsia"/>
        </w:rPr>
        <w:t>28</w:t>
      </w:r>
      <w:r>
        <w:rPr>
          <w:rFonts w:hint="eastAsia"/>
        </w:rPr>
        <w:t>个频率数据</w:t>
      </w:r>
    </w:p>
    <w:p w14:paraId="219538C8" w14:textId="77777777" w:rsidR="00AC6B8F" w:rsidRDefault="00AC6B8F" w:rsidP="00AC6B8F">
      <w:pPr>
        <w:ind w:firstLineChars="200" w:firstLine="480"/>
      </w:pPr>
      <w:r>
        <w:t>code unsigned char FREQH[] = {</w:t>
      </w:r>
    </w:p>
    <w:p w14:paraId="74B001F5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0xF2, 0xF3, 0xF5, 0xF5, 0xF6, 0xF7, 0xF8, //</w:t>
      </w:r>
      <w:r>
        <w:rPr>
          <w:rFonts w:hint="eastAsia"/>
        </w:rPr>
        <w:t>低音</w:t>
      </w:r>
      <w:r>
        <w:rPr>
          <w:rFonts w:hint="eastAsia"/>
        </w:rPr>
        <w:t>1234567</w:t>
      </w:r>
    </w:p>
    <w:p w14:paraId="1F4801C7" w14:textId="77777777" w:rsidR="00AC6B8F" w:rsidRDefault="00AC6B8F" w:rsidP="00AC6B8F">
      <w:pPr>
        <w:ind w:firstLineChars="200" w:firstLine="480"/>
      </w:pPr>
      <w:r>
        <w:t>0xF9, 0xF9, 0xFA, 0xFA, 0xFB, 0xFB, 0xFC, 0xFC,//1,2,3,4,5,6,7,i</w:t>
      </w:r>
    </w:p>
    <w:p w14:paraId="2878E6D1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0xFC, 0xFD, 0xFD, 0xFD, 0xFD, 0xFE, //</w:t>
      </w:r>
      <w:r>
        <w:rPr>
          <w:rFonts w:hint="eastAsia"/>
        </w:rPr>
        <w:t>高音</w:t>
      </w:r>
      <w:r>
        <w:rPr>
          <w:rFonts w:hint="eastAsia"/>
        </w:rPr>
        <w:t xml:space="preserve"> 234567</w:t>
      </w:r>
    </w:p>
    <w:p w14:paraId="413BAA41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0xFE, 0xFE, 0xFE, 0xFE, 0xFE, 0xFE, 0xFF}; //</w:t>
      </w:r>
      <w:r>
        <w:rPr>
          <w:rFonts w:hint="eastAsia"/>
        </w:rPr>
        <w:t>超高音</w:t>
      </w:r>
      <w:r>
        <w:rPr>
          <w:rFonts w:hint="eastAsia"/>
        </w:rPr>
        <w:t xml:space="preserve"> 1234567</w:t>
      </w:r>
    </w:p>
    <w:p w14:paraId="28FF60A6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频率</w:t>
      </w:r>
      <w:r>
        <w:rPr>
          <w:rFonts w:hint="eastAsia"/>
        </w:rPr>
        <w:t>-</w:t>
      </w:r>
      <w:r>
        <w:rPr>
          <w:rFonts w:hint="eastAsia"/>
        </w:rPr>
        <w:t>半周期数据表</w:t>
      </w:r>
      <w:r>
        <w:rPr>
          <w:rFonts w:hint="eastAsia"/>
        </w:rPr>
        <w:t xml:space="preserve"> </w:t>
      </w:r>
      <w:r>
        <w:rPr>
          <w:rFonts w:hint="eastAsia"/>
        </w:rPr>
        <w:t>低八位</w:t>
      </w:r>
    </w:p>
    <w:p w14:paraId="682B7C65" w14:textId="77777777" w:rsidR="00AC6B8F" w:rsidRDefault="00AC6B8F" w:rsidP="00AC6B8F">
      <w:pPr>
        <w:ind w:firstLineChars="200" w:firstLine="480"/>
      </w:pPr>
      <w:r>
        <w:t>code unsigned char FREQL[] = {</w:t>
      </w:r>
    </w:p>
    <w:p w14:paraId="67502274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0x42, 0xC1, 0x17, 0xB6, 0xD0, 0xD1, 0xB6, //</w:t>
      </w:r>
      <w:r>
        <w:rPr>
          <w:rFonts w:hint="eastAsia"/>
        </w:rPr>
        <w:t>低音</w:t>
      </w:r>
      <w:r>
        <w:rPr>
          <w:rFonts w:hint="eastAsia"/>
        </w:rPr>
        <w:t>1234567</w:t>
      </w:r>
    </w:p>
    <w:p w14:paraId="0846AE56" w14:textId="77777777" w:rsidR="00AC6B8F" w:rsidRDefault="00AC6B8F" w:rsidP="00AC6B8F">
      <w:pPr>
        <w:ind w:firstLineChars="200" w:firstLine="480"/>
      </w:pPr>
      <w:r>
        <w:t>0x21, 0xE1, 0x8C, 0xD8, 0x68, 0xE9, 0x5B, 0x8F, //1,2,3,4,5,6,7,i</w:t>
      </w:r>
    </w:p>
    <w:p w14:paraId="1A9AC5D4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0xEE, 0x44, 0x6B, 0xB4, 0xF4, 0x2D, //</w:t>
      </w:r>
      <w:r>
        <w:rPr>
          <w:rFonts w:hint="eastAsia"/>
        </w:rPr>
        <w:t>高音</w:t>
      </w:r>
      <w:r>
        <w:rPr>
          <w:rFonts w:hint="eastAsia"/>
        </w:rPr>
        <w:t xml:space="preserve"> 234567</w:t>
      </w:r>
    </w:p>
    <w:p w14:paraId="3EA40C6A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0x47, 0x77, 0xA2, 0xB6, 0xDA, 0xFA, 0x16}; //</w:t>
      </w:r>
      <w:r>
        <w:rPr>
          <w:rFonts w:hint="eastAsia"/>
        </w:rPr>
        <w:t>超高音</w:t>
      </w:r>
      <w:r>
        <w:rPr>
          <w:rFonts w:hint="eastAsia"/>
        </w:rPr>
        <w:t xml:space="preserve"> 1234567</w:t>
      </w:r>
    </w:p>
    <w:p w14:paraId="367D1367" w14:textId="77777777" w:rsidR="00AC6B8F" w:rsidRDefault="00AC6B8F" w:rsidP="00AC6B8F">
      <w:pPr>
        <w:ind w:firstLineChars="200" w:firstLine="480"/>
      </w:pPr>
      <w:r>
        <w:t>//--------------------------------------</w:t>
      </w:r>
    </w:p>
    <w:p w14:paraId="775E2889" w14:textId="77777777" w:rsidR="00AC6B8F" w:rsidRDefault="00AC6B8F" w:rsidP="00AC6B8F">
      <w:pPr>
        <w:ind w:firstLineChars="200" w:firstLine="480"/>
      </w:pPr>
      <w:r>
        <w:t xml:space="preserve">code unsigned char sszymmh[] = </w:t>
      </w:r>
    </w:p>
    <w:p w14:paraId="724612F7" w14:textId="77777777" w:rsidR="00AC6B8F" w:rsidRDefault="00AC6B8F" w:rsidP="00AC6B8F">
      <w:pPr>
        <w:ind w:firstLineChars="200" w:firstLine="480"/>
      </w:pPr>
      <w:r>
        <w:t>{</w:t>
      </w:r>
    </w:p>
    <w:p w14:paraId="05529009" w14:textId="77777777" w:rsidR="00AC6B8F" w:rsidRDefault="00AC6B8F" w:rsidP="00AC6B8F">
      <w:pPr>
        <w:ind w:firstLineChars="200" w:firstLine="480"/>
      </w:pPr>
      <w:r>
        <w:t xml:space="preserve">4,2,4, 2,2,2, 4,2,2, 3,2,4, 1,2,2, 6,1,2, </w:t>
      </w:r>
    </w:p>
    <w:p w14:paraId="4B6C57F3" w14:textId="77777777" w:rsidR="00AC6B8F" w:rsidRDefault="00AC6B8F" w:rsidP="00AC6B8F">
      <w:pPr>
        <w:ind w:firstLineChars="200" w:firstLine="480"/>
      </w:pPr>
      <w:r>
        <w:t>4,2,1, 3,2,1, 2,2,1, 1,2,1, 2,2,2, 6,2,2, 3,2,4, 6,1,4,</w:t>
      </w:r>
    </w:p>
    <w:p w14:paraId="1676E557" w14:textId="77777777" w:rsidR="00AC6B8F" w:rsidRDefault="00AC6B8F" w:rsidP="00AC6B8F">
      <w:pPr>
        <w:ind w:firstLineChars="200" w:firstLine="480"/>
      </w:pPr>
      <w:r>
        <w:t>2,2,2, 1,2,1, 7,1,1, 6,1,1, 5,1,1, 6,1,1, 7,1,1, 6,1,2, 3,2,4, 6,1,2,</w:t>
      </w:r>
    </w:p>
    <w:p w14:paraId="6A48E8D5" w14:textId="77777777" w:rsidR="00AC6B8F" w:rsidRDefault="00AC6B8F" w:rsidP="00AC6B8F">
      <w:pPr>
        <w:ind w:firstLineChars="200" w:firstLine="480"/>
      </w:pPr>
      <w:r>
        <w:t xml:space="preserve">2,2,1, 2,2,1, 1,2,1, 7,1,1, 6,1,1, 5,1,1, 6,1,1, 7,1,1, 6,1,2, 3,2,4, </w:t>
      </w:r>
      <w:r>
        <w:tab/>
      </w:r>
    </w:p>
    <w:p w14:paraId="0A19365B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};//</w:t>
      </w:r>
      <w:r>
        <w:rPr>
          <w:rFonts w:hint="eastAsia"/>
        </w:rPr>
        <w:t>歌曲</w:t>
      </w:r>
    </w:p>
    <w:p w14:paraId="04470805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世上只有妈妈好数据表</w:t>
      </w:r>
      <w:r>
        <w:rPr>
          <w:rFonts w:hint="eastAsia"/>
        </w:rPr>
        <w:t xml:space="preserve"> </w:t>
      </w:r>
      <w:r>
        <w:rPr>
          <w:rFonts w:hint="eastAsia"/>
        </w:rPr>
        <w:t>要想演奏不同的乐曲</w:t>
      </w:r>
      <w:r>
        <w:rPr>
          <w:rFonts w:hint="eastAsia"/>
        </w:rPr>
        <w:t xml:space="preserve">, </w:t>
      </w:r>
      <w:r>
        <w:rPr>
          <w:rFonts w:hint="eastAsia"/>
        </w:rPr>
        <w:t>只需要修改这个数据表</w:t>
      </w:r>
    </w:p>
    <w:p w14:paraId="340B5BD1" w14:textId="77777777" w:rsidR="00AC6B8F" w:rsidRDefault="00AC6B8F" w:rsidP="00AC6B8F">
      <w:pPr>
        <w:ind w:firstLineChars="200" w:firstLine="480"/>
      </w:pPr>
      <w:r>
        <w:t>//code unsigned char sszymmh[] = {</w:t>
      </w:r>
    </w:p>
    <w:p w14:paraId="32CE3D04" w14:textId="77777777" w:rsidR="00AC6B8F" w:rsidRDefault="00AC6B8F" w:rsidP="00AC6B8F">
      <w:pPr>
        <w:ind w:firstLineChars="200" w:firstLine="480"/>
      </w:pPr>
      <w:r>
        <w:t>//6, 2, 3, 5, 2, 1, 3, 2, 2, 5, 2, 2, 1, 3, 2, 6, 2, 1, 5, 2, 1,</w:t>
      </w:r>
    </w:p>
    <w:p w14:paraId="2D077EFF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一个音符有三个数字。前为第几个音、中为第几个八度、后为时长（以半拍为单位）。</w:t>
      </w:r>
    </w:p>
    <w:p w14:paraId="139FCD7D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//6, 2, 3</w:t>
      </w:r>
      <w:r>
        <w:rPr>
          <w:rFonts w:hint="eastAsia"/>
        </w:rPr>
        <w:t>代表：</w:t>
      </w:r>
      <w:r>
        <w:rPr>
          <w:rFonts w:hint="eastAsia"/>
        </w:rPr>
        <w:t xml:space="preserve">6, </w:t>
      </w:r>
      <w:r>
        <w:rPr>
          <w:rFonts w:hint="eastAsia"/>
        </w:rPr>
        <w:t>中音</w:t>
      </w:r>
      <w:r>
        <w:rPr>
          <w:rFonts w:hint="eastAsia"/>
        </w:rPr>
        <w:t>, 3</w:t>
      </w:r>
      <w:r>
        <w:rPr>
          <w:rFonts w:hint="eastAsia"/>
        </w:rPr>
        <w:t>个半拍</w:t>
      </w:r>
      <w:r>
        <w:rPr>
          <w:rFonts w:hint="eastAsia"/>
        </w:rPr>
        <w:t>;</w:t>
      </w:r>
    </w:p>
    <w:p w14:paraId="749AE782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//5, 2, 1</w:t>
      </w:r>
      <w:r>
        <w:rPr>
          <w:rFonts w:hint="eastAsia"/>
        </w:rPr>
        <w:t>代表：</w:t>
      </w:r>
      <w:r>
        <w:rPr>
          <w:rFonts w:hint="eastAsia"/>
        </w:rPr>
        <w:t xml:space="preserve">5, </w:t>
      </w:r>
      <w:r>
        <w:rPr>
          <w:rFonts w:hint="eastAsia"/>
        </w:rPr>
        <w:t>中音</w:t>
      </w:r>
      <w:r>
        <w:rPr>
          <w:rFonts w:hint="eastAsia"/>
        </w:rPr>
        <w:t>, 1</w:t>
      </w:r>
      <w:r>
        <w:rPr>
          <w:rFonts w:hint="eastAsia"/>
        </w:rPr>
        <w:t>个半拍</w:t>
      </w:r>
      <w:r>
        <w:rPr>
          <w:rFonts w:hint="eastAsia"/>
        </w:rPr>
        <w:t>;</w:t>
      </w:r>
    </w:p>
    <w:p w14:paraId="75B061C8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//3, 2, 2</w:t>
      </w:r>
      <w:r>
        <w:rPr>
          <w:rFonts w:hint="eastAsia"/>
        </w:rPr>
        <w:t>代表：</w:t>
      </w:r>
      <w:r>
        <w:rPr>
          <w:rFonts w:hint="eastAsia"/>
        </w:rPr>
        <w:t xml:space="preserve">3, </w:t>
      </w:r>
      <w:r>
        <w:rPr>
          <w:rFonts w:hint="eastAsia"/>
        </w:rPr>
        <w:t>中音</w:t>
      </w:r>
      <w:r>
        <w:rPr>
          <w:rFonts w:hint="eastAsia"/>
        </w:rPr>
        <w:t>, 2</w:t>
      </w:r>
      <w:r>
        <w:rPr>
          <w:rFonts w:hint="eastAsia"/>
        </w:rPr>
        <w:t>个半拍</w:t>
      </w:r>
      <w:r>
        <w:rPr>
          <w:rFonts w:hint="eastAsia"/>
        </w:rPr>
        <w:t>;</w:t>
      </w:r>
    </w:p>
    <w:p w14:paraId="0AA423BB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//5, 2, 2</w:t>
      </w:r>
      <w:r>
        <w:rPr>
          <w:rFonts w:hint="eastAsia"/>
        </w:rPr>
        <w:t>代表：</w:t>
      </w:r>
      <w:r>
        <w:rPr>
          <w:rFonts w:hint="eastAsia"/>
        </w:rPr>
        <w:t xml:space="preserve">5, </w:t>
      </w:r>
      <w:r>
        <w:rPr>
          <w:rFonts w:hint="eastAsia"/>
        </w:rPr>
        <w:t>中音</w:t>
      </w:r>
      <w:r>
        <w:rPr>
          <w:rFonts w:hint="eastAsia"/>
        </w:rPr>
        <w:t>, 2</w:t>
      </w:r>
      <w:r>
        <w:rPr>
          <w:rFonts w:hint="eastAsia"/>
        </w:rPr>
        <w:t>个半拍</w:t>
      </w:r>
      <w:r>
        <w:rPr>
          <w:rFonts w:hint="eastAsia"/>
        </w:rPr>
        <w:t>;</w:t>
      </w:r>
    </w:p>
    <w:p w14:paraId="55FB69F7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//1, 3, 2</w:t>
      </w:r>
      <w:r>
        <w:rPr>
          <w:rFonts w:hint="eastAsia"/>
        </w:rPr>
        <w:t>代表：</w:t>
      </w:r>
      <w:r>
        <w:rPr>
          <w:rFonts w:hint="eastAsia"/>
        </w:rPr>
        <w:t xml:space="preserve">1, </w:t>
      </w:r>
      <w:r>
        <w:rPr>
          <w:rFonts w:hint="eastAsia"/>
        </w:rPr>
        <w:t>高音</w:t>
      </w:r>
      <w:r>
        <w:rPr>
          <w:rFonts w:hint="eastAsia"/>
        </w:rPr>
        <w:t>, 2</w:t>
      </w:r>
      <w:r>
        <w:rPr>
          <w:rFonts w:hint="eastAsia"/>
        </w:rPr>
        <w:t>个半拍</w:t>
      </w:r>
      <w:r>
        <w:rPr>
          <w:rFonts w:hint="eastAsia"/>
        </w:rPr>
        <w:t>;</w:t>
      </w:r>
    </w:p>
    <w:p w14:paraId="291D08F1" w14:textId="77777777" w:rsidR="00AC6B8F" w:rsidRDefault="00AC6B8F" w:rsidP="00AC6B8F">
      <w:pPr>
        <w:ind w:firstLineChars="200" w:firstLine="480"/>
      </w:pPr>
      <w:r>
        <w:t>//</w:t>
      </w:r>
    </w:p>
    <w:p w14:paraId="59ECC1B8" w14:textId="77777777" w:rsidR="00AC6B8F" w:rsidRDefault="00AC6B8F" w:rsidP="00AC6B8F">
      <w:pPr>
        <w:ind w:firstLineChars="200" w:firstLine="480"/>
      </w:pPr>
      <w:r>
        <w:t>//6, 2, 4, 3, 2, 2, 5, 2, 1, 6, 2, 1, 5, 2, 2, 3, 2, 2, 1, 2, 1,</w:t>
      </w:r>
    </w:p>
    <w:p w14:paraId="6AD08436" w14:textId="77777777" w:rsidR="00AC6B8F" w:rsidRDefault="00AC6B8F" w:rsidP="00AC6B8F">
      <w:pPr>
        <w:ind w:firstLineChars="200" w:firstLine="480"/>
      </w:pPr>
      <w:r>
        <w:t>//6, 1, 1, 5, 2, 1, 3, 2, 1, 2, 2, 4, 2, 2, 3, 3, 2, 1, 5, 2, 2,</w:t>
      </w:r>
    </w:p>
    <w:p w14:paraId="5C6CF9AF" w14:textId="77777777" w:rsidR="00AC6B8F" w:rsidRDefault="00AC6B8F" w:rsidP="00AC6B8F">
      <w:pPr>
        <w:ind w:firstLineChars="200" w:firstLine="480"/>
      </w:pPr>
      <w:r>
        <w:t>//5, 2, 1, 6, 2, 1, 3, 2, 2, 2, 2, 2, 1, 2, 4, 5, 2, 3, 3, 2, 1,</w:t>
      </w:r>
    </w:p>
    <w:p w14:paraId="5BB3A855" w14:textId="77777777" w:rsidR="00AC6B8F" w:rsidRDefault="00AC6B8F" w:rsidP="00AC6B8F">
      <w:pPr>
        <w:ind w:firstLineChars="200" w:firstLine="480"/>
      </w:pPr>
      <w:r>
        <w:t>//2, 2, 1, 1, 2, 1, 6, 1, 1, 1, 2, 1, 5, 1, 6, 0, 0, 0,,,,,,,,,,,,,,,,,,,,,6,2,3, 6,2,1, 1,3,2, 7,2,1, 6,2,1, 5,2,2, 3,2,1, 5,2,1, 6,2,4, 3,2,3,};</w:t>
      </w:r>
    </w:p>
    <w:p w14:paraId="164DA517" w14:textId="77777777" w:rsidR="00AC6B8F" w:rsidRDefault="00AC6B8F" w:rsidP="00AC6B8F">
      <w:pPr>
        <w:ind w:firstLineChars="200" w:firstLine="480"/>
      </w:pPr>
      <w:r>
        <w:t>//--------------------------------------</w:t>
      </w:r>
    </w:p>
    <w:p w14:paraId="3BC31F86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void t0int() interrupt 1 //T0</w:t>
      </w:r>
      <w:r>
        <w:rPr>
          <w:rFonts w:hint="eastAsia"/>
        </w:rPr>
        <w:t>中断程序，控制发音的音调</w:t>
      </w:r>
    </w:p>
    <w:p w14:paraId="479D2C0C" w14:textId="77777777" w:rsidR="00AC6B8F" w:rsidRDefault="00AC6B8F" w:rsidP="00AC6B8F">
      <w:pPr>
        <w:ind w:firstLineChars="200" w:firstLine="480"/>
      </w:pPr>
      <w:r>
        <w:t>{</w:t>
      </w:r>
    </w:p>
    <w:p w14:paraId="73AFB66D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TR0 = 0; //</w:t>
      </w:r>
      <w:r>
        <w:rPr>
          <w:rFonts w:hint="eastAsia"/>
        </w:rPr>
        <w:t>先关闭</w:t>
      </w:r>
      <w:r>
        <w:rPr>
          <w:rFonts w:hint="eastAsia"/>
        </w:rPr>
        <w:t>T0</w:t>
      </w:r>
    </w:p>
    <w:p w14:paraId="36F66D48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speaker = !speaker; //</w:t>
      </w:r>
      <w:r>
        <w:rPr>
          <w:rFonts w:hint="eastAsia"/>
        </w:rPr>
        <w:t>输出方波</w:t>
      </w:r>
      <w:r>
        <w:rPr>
          <w:rFonts w:hint="eastAsia"/>
        </w:rPr>
        <w:t xml:space="preserve">, </w:t>
      </w:r>
      <w:r>
        <w:rPr>
          <w:rFonts w:hint="eastAsia"/>
        </w:rPr>
        <w:t>发音</w:t>
      </w:r>
    </w:p>
    <w:p w14:paraId="26CB3C66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TH0 = timer0h; //</w:t>
      </w:r>
      <w:r>
        <w:rPr>
          <w:rFonts w:hint="eastAsia"/>
        </w:rPr>
        <w:t>下次的中断时间</w:t>
      </w:r>
      <w:r>
        <w:rPr>
          <w:rFonts w:hint="eastAsia"/>
        </w:rPr>
        <w:t xml:space="preserve">, </w:t>
      </w:r>
      <w:r>
        <w:rPr>
          <w:rFonts w:hint="eastAsia"/>
        </w:rPr>
        <w:t>这个时间</w:t>
      </w:r>
      <w:r>
        <w:rPr>
          <w:rFonts w:hint="eastAsia"/>
        </w:rPr>
        <w:t xml:space="preserve">, </w:t>
      </w:r>
      <w:r>
        <w:rPr>
          <w:rFonts w:hint="eastAsia"/>
        </w:rPr>
        <w:t>控制音调高低</w:t>
      </w:r>
    </w:p>
    <w:p w14:paraId="5DD8D557" w14:textId="77777777" w:rsidR="00AC6B8F" w:rsidRDefault="00AC6B8F" w:rsidP="00AC6B8F">
      <w:pPr>
        <w:ind w:firstLineChars="200" w:firstLine="480"/>
      </w:pPr>
      <w:r>
        <w:t>TL0 = timer0l;</w:t>
      </w:r>
    </w:p>
    <w:p w14:paraId="627D64F6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TR0 = 1; //</w:t>
      </w:r>
      <w:r>
        <w:rPr>
          <w:rFonts w:hint="eastAsia"/>
        </w:rPr>
        <w:t>启动</w:t>
      </w:r>
      <w:r>
        <w:rPr>
          <w:rFonts w:hint="eastAsia"/>
        </w:rPr>
        <w:t>T0</w:t>
      </w:r>
    </w:p>
    <w:p w14:paraId="7F9722F4" w14:textId="77777777" w:rsidR="00AC6B8F" w:rsidRDefault="00AC6B8F" w:rsidP="00AC6B8F">
      <w:pPr>
        <w:ind w:firstLineChars="200" w:firstLine="480"/>
      </w:pPr>
      <w:r>
        <w:t>}</w:t>
      </w:r>
    </w:p>
    <w:p w14:paraId="6424F8ED" w14:textId="77777777" w:rsidR="00AC6B8F" w:rsidRDefault="00AC6B8F" w:rsidP="00AC6B8F">
      <w:pPr>
        <w:ind w:firstLineChars="200" w:firstLine="480"/>
      </w:pPr>
      <w:r>
        <w:t>//--------------------------------------</w:t>
      </w:r>
    </w:p>
    <w:p w14:paraId="796E99E6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void delay(unsigned char t) //</w:t>
      </w:r>
      <w:r>
        <w:rPr>
          <w:rFonts w:hint="eastAsia"/>
        </w:rPr>
        <w:t>延时程序，控制发音的时间长度</w:t>
      </w:r>
    </w:p>
    <w:p w14:paraId="23130BC9" w14:textId="77777777" w:rsidR="00AC6B8F" w:rsidRDefault="00AC6B8F" w:rsidP="00AC6B8F">
      <w:pPr>
        <w:ind w:firstLineChars="200" w:firstLine="480"/>
      </w:pPr>
      <w:r>
        <w:t>{</w:t>
      </w:r>
    </w:p>
    <w:p w14:paraId="2CB7E1FB" w14:textId="77777777" w:rsidR="00AC6B8F" w:rsidRDefault="00AC6B8F" w:rsidP="00AC6B8F">
      <w:pPr>
        <w:ind w:firstLineChars="200" w:firstLine="480"/>
      </w:pPr>
      <w:r>
        <w:t>unsigned char t1;</w:t>
      </w:r>
    </w:p>
    <w:p w14:paraId="25652A5C" w14:textId="77777777" w:rsidR="00AC6B8F" w:rsidRDefault="00AC6B8F" w:rsidP="00AC6B8F">
      <w:pPr>
        <w:ind w:firstLineChars="200" w:firstLine="480"/>
      </w:pPr>
      <w:r>
        <w:t>unsigned long t2;</w:t>
      </w:r>
    </w:p>
    <w:p w14:paraId="3516CC89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for(t1 = 0; t1 &lt; t; t1++) //</w:t>
      </w:r>
      <w:r>
        <w:rPr>
          <w:rFonts w:hint="eastAsia"/>
        </w:rPr>
        <w:t>双重循环</w:t>
      </w:r>
      <w:r>
        <w:rPr>
          <w:rFonts w:hint="eastAsia"/>
        </w:rPr>
        <w:t xml:space="preserve">, </w:t>
      </w:r>
      <w:r>
        <w:rPr>
          <w:rFonts w:hint="eastAsia"/>
        </w:rPr>
        <w:t>共延时</w:t>
      </w:r>
      <w:r>
        <w:rPr>
          <w:rFonts w:hint="eastAsia"/>
        </w:rPr>
        <w:t>t</w:t>
      </w:r>
      <w:r>
        <w:rPr>
          <w:rFonts w:hint="eastAsia"/>
        </w:rPr>
        <w:t>个半拍</w:t>
      </w:r>
    </w:p>
    <w:p w14:paraId="46B177B0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for(t2 = 0; t2 &lt; 8000; t2++); //</w:t>
      </w:r>
      <w:r>
        <w:rPr>
          <w:rFonts w:hint="eastAsia"/>
        </w:rPr>
        <w:t>延时期间</w:t>
      </w:r>
      <w:r>
        <w:rPr>
          <w:rFonts w:hint="eastAsia"/>
        </w:rPr>
        <w:t xml:space="preserve">, </w:t>
      </w:r>
      <w:r>
        <w:rPr>
          <w:rFonts w:hint="eastAsia"/>
        </w:rPr>
        <w:t>可进入</w:t>
      </w:r>
      <w:r>
        <w:rPr>
          <w:rFonts w:hint="eastAsia"/>
        </w:rPr>
        <w:t>T0</w:t>
      </w:r>
      <w:r>
        <w:rPr>
          <w:rFonts w:hint="eastAsia"/>
        </w:rPr>
        <w:t>中断去发音</w:t>
      </w:r>
    </w:p>
    <w:p w14:paraId="21498590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TR0 = 0; //</w:t>
      </w:r>
      <w:r>
        <w:rPr>
          <w:rFonts w:hint="eastAsia"/>
        </w:rPr>
        <w:t>关闭</w:t>
      </w:r>
      <w:r>
        <w:rPr>
          <w:rFonts w:hint="eastAsia"/>
        </w:rPr>
        <w:t xml:space="preserve">T0, </w:t>
      </w:r>
      <w:r>
        <w:rPr>
          <w:rFonts w:hint="eastAsia"/>
        </w:rPr>
        <w:t>停止发音</w:t>
      </w:r>
    </w:p>
    <w:p w14:paraId="1C95AB00" w14:textId="77777777" w:rsidR="00AC6B8F" w:rsidRDefault="00AC6B8F" w:rsidP="00AC6B8F">
      <w:pPr>
        <w:ind w:firstLineChars="200" w:firstLine="480"/>
      </w:pPr>
      <w:r>
        <w:lastRenderedPageBreak/>
        <w:t>}</w:t>
      </w:r>
    </w:p>
    <w:p w14:paraId="34CDCFA1" w14:textId="77777777" w:rsidR="00AC6B8F" w:rsidRDefault="00AC6B8F" w:rsidP="00AC6B8F">
      <w:pPr>
        <w:ind w:firstLineChars="200" w:firstLine="480"/>
      </w:pPr>
      <w:r>
        <w:t>//--------------------------------------</w:t>
      </w:r>
    </w:p>
    <w:p w14:paraId="56A328E8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void song() //</w:t>
      </w:r>
      <w:r>
        <w:rPr>
          <w:rFonts w:hint="eastAsia"/>
        </w:rPr>
        <w:t>演奏一个音符</w:t>
      </w:r>
    </w:p>
    <w:p w14:paraId="4C6528D1" w14:textId="77777777" w:rsidR="00AC6B8F" w:rsidRDefault="00AC6B8F" w:rsidP="00AC6B8F">
      <w:pPr>
        <w:ind w:firstLineChars="200" w:firstLine="480"/>
      </w:pPr>
      <w:r>
        <w:t>{</w:t>
      </w:r>
    </w:p>
    <w:p w14:paraId="5FDBC047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TH0 = timer0h; //</w:t>
      </w:r>
      <w:r>
        <w:rPr>
          <w:rFonts w:hint="eastAsia"/>
        </w:rPr>
        <w:t>控制音调</w:t>
      </w:r>
    </w:p>
    <w:p w14:paraId="0C6C4248" w14:textId="77777777" w:rsidR="00AC6B8F" w:rsidRDefault="00AC6B8F" w:rsidP="00AC6B8F">
      <w:pPr>
        <w:ind w:firstLineChars="200" w:firstLine="480"/>
      </w:pPr>
      <w:r>
        <w:t>TL0 = timer0l;</w:t>
      </w:r>
    </w:p>
    <w:p w14:paraId="30377982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TR0 = 1; //</w:t>
      </w:r>
      <w:r>
        <w:rPr>
          <w:rFonts w:hint="eastAsia"/>
        </w:rPr>
        <w:t>启动</w:t>
      </w:r>
      <w:r>
        <w:rPr>
          <w:rFonts w:hint="eastAsia"/>
        </w:rPr>
        <w:t xml:space="preserve">T0, </w:t>
      </w:r>
      <w:r>
        <w:rPr>
          <w:rFonts w:hint="eastAsia"/>
        </w:rPr>
        <w:t>由</w:t>
      </w:r>
      <w:r>
        <w:rPr>
          <w:rFonts w:hint="eastAsia"/>
        </w:rPr>
        <w:t>T0</w:t>
      </w:r>
      <w:r>
        <w:rPr>
          <w:rFonts w:hint="eastAsia"/>
        </w:rPr>
        <w:t>输出方波去发音</w:t>
      </w:r>
    </w:p>
    <w:p w14:paraId="5B3D304A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>delay(time); //</w:t>
      </w:r>
      <w:r>
        <w:rPr>
          <w:rFonts w:hint="eastAsia"/>
        </w:rPr>
        <w:t>控制时间长度</w:t>
      </w:r>
    </w:p>
    <w:p w14:paraId="55726C56" w14:textId="77777777" w:rsidR="00AC6B8F" w:rsidRDefault="00AC6B8F" w:rsidP="00AC6B8F">
      <w:pPr>
        <w:ind w:firstLineChars="200" w:firstLine="480"/>
      </w:pPr>
      <w:r>
        <w:t>}</w:t>
      </w:r>
    </w:p>
    <w:p w14:paraId="21B2F6D6" w14:textId="77777777" w:rsidR="00AC6B8F" w:rsidRDefault="00AC6B8F" w:rsidP="00AC6B8F">
      <w:pPr>
        <w:ind w:firstLineChars="200" w:firstLine="480"/>
      </w:pPr>
      <w:r>
        <w:t>//--------------------------------------</w:t>
      </w:r>
    </w:p>
    <w:p w14:paraId="69B4302E" w14:textId="77777777" w:rsidR="00AC6B8F" w:rsidRDefault="00AC6B8F" w:rsidP="00AC6B8F">
      <w:pPr>
        <w:ind w:firstLineChars="200" w:firstLine="480"/>
      </w:pPr>
      <w:r>
        <w:t>void main(void)</w:t>
      </w:r>
    </w:p>
    <w:p w14:paraId="40A936A4" w14:textId="77777777" w:rsidR="00AC6B8F" w:rsidRDefault="00AC6B8F" w:rsidP="00AC6B8F">
      <w:pPr>
        <w:ind w:firstLineChars="200" w:firstLine="480"/>
      </w:pPr>
      <w:r>
        <w:t>{</w:t>
      </w:r>
    </w:p>
    <w:p w14:paraId="36A21AEE" w14:textId="77777777" w:rsidR="00AC6B8F" w:rsidRDefault="00AC6B8F" w:rsidP="00AC6B8F">
      <w:pPr>
        <w:ind w:firstLineChars="200" w:firstLine="480"/>
      </w:pPr>
      <w:r>
        <w:tab/>
        <w:t>while(1)</w:t>
      </w:r>
    </w:p>
    <w:p w14:paraId="03EFDEC7" w14:textId="77777777" w:rsidR="00AC6B8F" w:rsidRDefault="00AC6B8F" w:rsidP="00AC6B8F">
      <w:pPr>
        <w:ind w:firstLineChars="200" w:firstLine="480"/>
      </w:pPr>
      <w:r>
        <w:tab/>
        <w:t>{</w:t>
      </w:r>
    </w:p>
    <w:p w14:paraId="24422241" w14:textId="77777777" w:rsidR="00AC6B8F" w:rsidRDefault="00AC6B8F" w:rsidP="00AC6B8F">
      <w:pPr>
        <w:ind w:firstLineChars="200" w:firstLine="480"/>
      </w:pPr>
      <w:r>
        <w:tab/>
      </w:r>
      <w:r>
        <w:tab/>
        <w:t>unsigned char k, i;</w:t>
      </w:r>
    </w:p>
    <w:p w14:paraId="1828E6AA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TMOD = 1; //</w:t>
      </w:r>
      <w:r>
        <w:rPr>
          <w:rFonts w:hint="eastAsia"/>
        </w:rPr>
        <w:t>置</w:t>
      </w:r>
      <w:r>
        <w:rPr>
          <w:rFonts w:hint="eastAsia"/>
        </w:rPr>
        <w:t>T0</w:t>
      </w:r>
      <w:r>
        <w:rPr>
          <w:rFonts w:hint="eastAsia"/>
        </w:rPr>
        <w:t>定时工作方式</w:t>
      </w:r>
      <w:r>
        <w:rPr>
          <w:rFonts w:hint="eastAsia"/>
        </w:rPr>
        <w:t>1</w:t>
      </w:r>
    </w:p>
    <w:p w14:paraId="7425D36F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ET0 = 1; //</w:t>
      </w:r>
      <w:r>
        <w:rPr>
          <w:rFonts w:hint="eastAsia"/>
        </w:rPr>
        <w:t>开</w:t>
      </w:r>
      <w:r>
        <w:rPr>
          <w:rFonts w:hint="eastAsia"/>
        </w:rPr>
        <w:t>T0</w:t>
      </w:r>
      <w:r>
        <w:rPr>
          <w:rFonts w:hint="eastAsia"/>
        </w:rPr>
        <w:t>中断</w:t>
      </w:r>
    </w:p>
    <w:p w14:paraId="6A2D34B2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EA = 1; //</w:t>
      </w:r>
      <w:r>
        <w:rPr>
          <w:rFonts w:hint="eastAsia"/>
        </w:rPr>
        <w:t>开</w:t>
      </w:r>
      <w:r>
        <w:rPr>
          <w:rFonts w:hint="eastAsia"/>
        </w:rPr>
        <w:t>CPU</w:t>
      </w:r>
      <w:r>
        <w:rPr>
          <w:rFonts w:hint="eastAsia"/>
        </w:rPr>
        <w:t>中断</w:t>
      </w:r>
    </w:p>
    <w:p w14:paraId="634B75BE" w14:textId="77777777" w:rsidR="00AC6B8F" w:rsidRDefault="00AC6B8F" w:rsidP="00AC6B8F">
      <w:pPr>
        <w:ind w:firstLineChars="200" w:firstLine="480"/>
      </w:pPr>
      <w:r>
        <w:tab/>
      </w:r>
      <w:r>
        <w:tab/>
        <w:t>while(1) {</w:t>
      </w:r>
    </w:p>
    <w:p w14:paraId="60F0D522" w14:textId="77777777" w:rsidR="00AC6B8F" w:rsidRDefault="00AC6B8F" w:rsidP="00AC6B8F">
      <w:pPr>
        <w:ind w:firstLineChars="200" w:firstLine="480"/>
      </w:pPr>
      <w:r>
        <w:tab/>
      </w:r>
      <w:r>
        <w:tab/>
        <w:t>i = 0;</w:t>
      </w:r>
    </w:p>
    <w:p w14:paraId="122D74C3" w14:textId="77777777" w:rsidR="00AC6B8F" w:rsidRDefault="00AC6B8F" w:rsidP="00AC6B8F">
      <w:pPr>
        <w:ind w:firstLineChars="200" w:firstLine="480"/>
      </w:pPr>
      <w:r>
        <w:tab/>
      </w:r>
      <w:r>
        <w:tab/>
        <w:t>time = 1;</w:t>
      </w:r>
    </w:p>
    <w:p w14:paraId="74E51688" w14:textId="77777777" w:rsidR="00AC6B8F" w:rsidRDefault="00AC6B8F" w:rsidP="00AC6B8F">
      <w:pPr>
        <w:ind w:firstLineChars="200" w:firstLine="480"/>
      </w:pPr>
      <w:r>
        <w:tab/>
      </w:r>
      <w:r>
        <w:tab/>
        <w:t>while(time) {</w:t>
      </w:r>
    </w:p>
    <w:p w14:paraId="139E5A5E" w14:textId="77777777" w:rsidR="00AC6B8F" w:rsidRDefault="00AC6B8F" w:rsidP="00AC6B8F">
      <w:pPr>
        <w:ind w:firstLineChars="200" w:firstLine="480"/>
      </w:pPr>
      <w:r>
        <w:tab/>
      </w:r>
      <w:r>
        <w:tab/>
        <w:t>k = sszymmh[i] + 7 * sszymmh[i + 1] - 1;</w:t>
      </w:r>
    </w:p>
    <w:p w14:paraId="3CFD7E79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个是音符</w:t>
      </w:r>
      <w:r>
        <w:rPr>
          <w:rFonts w:hint="eastAsia"/>
        </w:rPr>
        <w:t xml:space="preserve">, </w:t>
      </w:r>
      <w:r>
        <w:rPr>
          <w:rFonts w:hint="eastAsia"/>
        </w:rPr>
        <w:t>第</w:t>
      </w:r>
      <w:r>
        <w:rPr>
          <w:rFonts w:hint="eastAsia"/>
        </w:rPr>
        <w:t>i+1</w:t>
      </w:r>
      <w:r>
        <w:rPr>
          <w:rFonts w:hint="eastAsia"/>
        </w:rPr>
        <w:t>个是第几个八度</w:t>
      </w:r>
    </w:p>
    <w:p w14:paraId="63E9B5E1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timer0h = FREQH[k]; //</w:t>
      </w:r>
      <w:r>
        <w:rPr>
          <w:rFonts w:hint="eastAsia"/>
        </w:rPr>
        <w:t>从数据表中读出频率数值</w:t>
      </w:r>
    </w:p>
    <w:p w14:paraId="17F37559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timer0l = FREQL[k]; //</w:t>
      </w:r>
      <w:r>
        <w:rPr>
          <w:rFonts w:hint="eastAsia"/>
        </w:rPr>
        <w:t>实际上</w:t>
      </w:r>
      <w:r>
        <w:rPr>
          <w:rFonts w:hint="eastAsia"/>
        </w:rPr>
        <w:t xml:space="preserve">, </w:t>
      </w:r>
      <w:r>
        <w:rPr>
          <w:rFonts w:hint="eastAsia"/>
        </w:rPr>
        <w:t>是定时的时间长度</w:t>
      </w:r>
    </w:p>
    <w:p w14:paraId="71E98D6D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time = sszymmh[i + 2]; //</w:t>
      </w:r>
      <w:r>
        <w:rPr>
          <w:rFonts w:hint="eastAsia"/>
        </w:rPr>
        <w:t>读出时间长度数值</w:t>
      </w:r>
    </w:p>
    <w:p w14:paraId="27E39459" w14:textId="77777777" w:rsidR="00AC6B8F" w:rsidRDefault="00AC6B8F" w:rsidP="00AC6B8F">
      <w:pPr>
        <w:ind w:firstLineChars="200" w:firstLine="480"/>
      </w:pPr>
      <w:r>
        <w:tab/>
      </w:r>
      <w:r>
        <w:tab/>
        <w:t>i += 3;</w:t>
      </w:r>
    </w:p>
    <w:p w14:paraId="60BED6A6" w14:textId="77777777" w:rsidR="00AC6B8F" w:rsidRDefault="00AC6B8F" w:rsidP="00AC6B8F">
      <w:pPr>
        <w:ind w:firstLineChars="20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song(); //</w:t>
      </w:r>
      <w:r>
        <w:rPr>
          <w:rFonts w:hint="eastAsia"/>
        </w:rPr>
        <w:t>发出一个音符</w:t>
      </w:r>
    </w:p>
    <w:p w14:paraId="143D809D" w14:textId="77777777" w:rsidR="00AC6B8F" w:rsidRDefault="00AC6B8F" w:rsidP="00AC6B8F">
      <w:pPr>
        <w:ind w:firstLineChars="200" w:firstLine="480"/>
      </w:pPr>
      <w:r>
        <w:tab/>
      </w:r>
      <w:r>
        <w:tab/>
        <w:t>}</w:t>
      </w:r>
    </w:p>
    <w:p w14:paraId="167BC681" w14:textId="77777777" w:rsidR="00AC6B8F" w:rsidRDefault="00AC6B8F" w:rsidP="00AC6B8F">
      <w:pPr>
        <w:ind w:firstLineChars="200" w:firstLine="480"/>
      </w:pPr>
      <w:r>
        <w:lastRenderedPageBreak/>
        <w:tab/>
      </w:r>
      <w:r>
        <w:tab/>
        <w:t>}</w:t>
      </w:r>
    </w:p>
    <w:p w14:paraId="257AF092" w14:textId="77777777" w:rsidR="00AC6B8F" w:rsidRDefault="00AC6B8F" w:rsidP="00AC6B8F">
      <w:pPr>
        <w:ind w:firstLineChars="200" w:firstLine="480"/>
      </w:pPr>
      <w:r>
        <w:tab/>
        <w:t>}</w:t>
      </w:r>
    </w:p>
    <w:p w14:paraId="67B7F8FC" w14:textId="786BE33B" w:rsidR="005B0F1E" w:rsidRDefault="00AC6B8F" w:rsidP="00AC6B8F">
      <w:pPr>
        <w:ind w:firstLineChars="200" w:firstLine="480"/>
      </w:pPr>
      <w:r>
        <w:t>}</w:t>
      </w:r>
    </w:p>
    <w:p w14:paraId="59DCB02F" w14:textId="418C4849" w:rsidR="00534327" w:rsidRDefault="00534327" w:rsidP="002B5BD8">
      <w:pPr>
        <w:ind w:firstLineChars="200" w:firstLine="480"/>
      </w:pPr>
      <w:r>
        <w:rPr>
          <w:rFonts w:hint="eastAsia"/>
        </w:rPr>
        <w:t>编辑好代码之后，进行编译和构建，生成</w:t>
      </w:r>
      <w:r>
        <w:rPr>
          <w:rFonts w:hint="eastAsia"/>
        </w:rPr>
        <w:t>HEX</w:t>
      </w:r>
      <w:r>
        <w:rPr>
          <w:rFonts w:hint="eastAsia"/>
        </w:rPr>
        <w:t>文件用于仿真。</w:t>
      </w:r>
    </w:p>
    <w:p w14:paraId="3DBDE5B2" w14:textId="3921BAF3" w:rsidR="00A924AA" w:rsidRDefault="00A924AA">
      <w:pPr>
        <w:widowControl/>
        <w:spacing w:line="240" w:lineRule="auto"/>
        <w:jc w:val="left"/>
      </w:pPr>
      <w:r>
        <w:br w:type="page"/>
      </w:r>
    </w:p>
    <w:p w14:paraId="5E0DDB96" w14:textId="0674DAF1" w:rsidR="00A924AA" w:rsidRDefault="00A924AA" w:rsidP="00A924AA">
      <w:pPr>
        <w:pStyle w:val="a3"/>
      </w:pPr>
      <w:bookmarkStart w:id="8" w:name="_Toc135574401"/>
      <w:r>
        <w:rPr>
          <w:rFonts w:hint="eastAsia"/>
        </w:rPr>
        <w:lastRenderedPageBreak/>
        <w:t>5</w:t>
      </w:r>
      <w:r>
        <w:rPr>
          <w:rFonts w:hint="eastAsia"/>
        </w:rPr>
        <w:t>系统调试与仿真及调试结果分析</w:t>
      </w:r>
      <w:bookmarkEnd w:id="8"/>
    </w:p>
    <w:p w14:paraId="4BFFFC0F" w14:textId="4406DBA5" w:rsidR="00A924AA" w:rsidRDefault="00A924AA" w:rsidP="00681AF8">
      <w:pPr>
        <w:ind w:firstLineChars="200" w:firstLine="480"/>
      </w:pPr>
      <w:r>
        <w:rPr>
          <w:rFonts w:hint="eastAsia"/>
        </w:rPr>
        <w:t>仿真结果如图</w:t>
      </w:r>
      <w:r>
        <w:t xml:space="preserve"> 5.1</w:t>
      </w:r>
      <w:r>
        <w:rPr>
          <w:rFonts w:hint="eastAsia"/>
        </w:rPr>
        <w:t>所示，</w:t>
      </w:r>
      <w:r w:rsidRPr="00A924AA">
        <w:rPr>
          <w:rFonts w:hint="eastAsia"/>
        </w:rPr>
        <w:t>仿真结果比较好的符合</w:t>
      </w:r>
      <w:r w:rsidR="003572A3">
        <w:rPr>
          <w:rFonts w:hint="eastAsia"/>
        </w:rPr>
        <w:t>设计</w:t>
      </w:r>
      <w:r w:rsidRPr="00A924AA">
        <w:rPr>
          <w:rFonts w:hint="eastAsia"/>
        </w:rPr>
        <w:t>要求</w:t>
      </w:r>
      <w:r w:rsidR="006F7338">
        <w:rPr>
          <w:rFonts w:hint="eastAsia"/>
        </w:rPr>
        <w:t>，播放出了预设的音乐《草原啊草原》</w:t>
      </w:r>
      <w:r w:rsidRPr="00A924AA">
        <w:rPr>
          <w:rFonts w:hint="eastAsia"/>
        </w:rPr>
        <w:t>。</w:t>
      </w:r>
    </w:p>
    <w:p w14:paraId="5118A0CE" w14:textId="494BAC7F" w:rsidR="003572A3" w:rsidRDefault="00DA4D52" w:rsidP="003572A3">
      <w:pPr>
        <w:pStyle w:val="aa"/>
      </w:pPr>
      <w:r>
        <w:rPr>
          <w:noProof/>
        </w:rPr>
        <w:drawing>
          <wp:inline distT="0" distB="0" distL="0" distR="0" wp14:anchorId="77255F06" wp14:editId="47845DE5">
            <wp:extent cx="4022864" cy="2880000"/>
            <wp:effectExtent l="0" t="0" r="0" b="0"/>
            <wp:docPr id="1228165222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65222" name="图片 3" descr="图表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86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6A44" w14:textId="3F8556CD" w:rsidR="003572A3" w:rsidRDefault="003572A3" w:rsidP="003572A3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5.1 </w:t>
      </w:r>
      <w:r>
        <w:rPr>
          <w:rFonts w:hint="eastAsia"/>
        </w:rPr>
        <w:t>仿真图</w:t>
      </w:r>
    </w:p>
    <w:p w14:paraId="51CF58C1" w14:textId="30BC55C8" w:rsidR="00827FB1" w:rsidRPr="00B578D4" w:rsidRDefault="00827FB1" w:rsidP="00B578D4">
      <w:pPr>
        <w:widowControl/>
        <w:spacing w:line="240" w:lineRule="auto"/>
        <w:jc w:val="left"/>
        <w:rPr>
          <w:rFonts w:eastAsia="黑体" w:hint="eastAsia"/>
          <w:sz w:val="21"/>
        </w:rPr>
      </w:pPr>
    </w:p>
    <w:sectPr w:rsidR="00827FB1" w:rsidRPr="00B578D4" w:rsidSect="00D13A3B">
      <w:pgSz w:w="11906" w:h="16838"/>
      <w:pgMar w:top="1701" w:right="1134" w:bottom="1701" w:left="1701" w:header="851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80A58" w14:textId="77777777" w:rsidR="00867857" w:rsidRDefault="00867857" w:rsidP="00D13A3B">
      <w:pPr>
        <w:spacing w:line="240" w:lineRule="auto"/>
        <w:ind w:firstLine="480"/>
      </w:pPr>
      <w:r>
        <w:separator/>
      </w:r>
    </w:p>
  </w:endnote>
  <w:endnote w:type="continuationSeparator" w:id="0">
    <w:p w14:paraId="07801A46" w14:textId="77777777" w:rsidR="00867857" w:rsidRDefault="00867857" w:rsidP="00D13A3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9751646"/>
      <w:docPartObj>
        <w:docPartGallery w:val="Page Numbers (Bottom of Page)"/>
        <w:docPartUnique/>
      </w:docPartObj>
    </w:sdtPr>
    <w:sdtContent>
      <w:p w14:paraId="6F33555E" w14:textId="77777777" w:rsidR="00D13A3B" w:rsidRDefault="00D13A3B" w:rsidP="00FE7B8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4C2C2" w14:textId="77777777" w:rsidR="00867857" w:rsidRDefault="00867857" w:rsidP="00D13A3B">
      <w:pPr>
        <w:spacing w:line="240" w:lineRule="auto"/>
        <w:ind w:firstLine="480"/>
      </w:pPr>
      <w:r>
        <w:separator/>
      </w:r>
    </w:p>
  </w:footnote>
  <w:footnote w:type="continuationSeparator" w:id="0">
    <w:p w14:paraId="4CBC47AF" w14:textId="77777777" w:rsidR="00867857" w:rsidRDefault="00867857" w:rsidP="00D13A3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BC0BC" w14:textId="76F778A9" w:rsidR="00FE7B8E" w:rsidRDefault="00FE7B8E">
    <w:pPr>
      <w:pStyle w:val="ac"/>
    </w:pPr>
    <w:r>
      <w:rPr>
        <w:rFonts w:hint="eastAsia"/>
      </w:rPr>
      <w:t>单片机作业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B0F3C"/>
    <w:multiLevelType w:val="hybridMultilevel"/>
    <w:tmpl w:val="C5920224"/>
    <w:lvl w:ilvl="0" w:tplc="6224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759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71"/>
    <w:rsid w:val="00022156"/>
    <w:rsid w:val="00030B8A"/>
    <w:rsid w:val="00034BDA"/>
    <w:rsid w:val="00037EA2"/>
    <w:rsid w:val="000567A7"/>
    <w:rsid w:val="00092452"/>
    <w:rsid w:val="000C131A"/>
    <w:rsid w:val="000E336D"/>
    <w:rsid w:val="000F1398"/>
    <w:rsid w:val="00151E03"/>
    <w:rsid w:val="001645D9"/>
    <w:rsid w:val="001670C0"/>
    <w:rsid w:val="00170BDC"/>
    <w:rsid w:val="001807BD"/>
    <w:rsid w:val="001839B5"/>
    <w:rsid w:val="001D40B1"/>
    <w:rsid w:val="001E0836"/>
    <w:rsid w:val="001F5B50"/>
    <w:rsid w:val="00264463"/>
    <w:rsid w:val="002816FF"/>
    <w:rsid w:val="00285008"/>
    <w:rsid w:val="002A0A5C"/>
    <w:rsid w:val="002A485C"/>
    <w:rsid w:val="002B5BD8"/>
    <w:rsid w:val="002D16C7"/>
    <w:rsid w:val="00330D43"/>
    <w:rsid w:val="00332FA7"/>
    <w:rsid w:val="003441C7"/>
    <w:rsid w:val="003572A3"/>
    <w:rsid w:val="003707D5"/>
    <w:rsid w:val="003712EF"/>
    <w:rsid w:val="00391ADC"/>
    <w:rsid w:val="003D411E"/>
    <w:rsid w:val="003F33E0"/>
    <w:rsid w:val="00410E11"/>
    <w:rsid w:val="0043021E"/>
    <w:rsid w:val="00431FB6"/>
    <w:rsid w:val="00442282"/>
    <w:rsid w:val="00451805"/>
    <w:rsid w:val="00466B32"/>
    <w:rsid w:val="004724E2"/>
    <w:rsid w:val="00476B36"/>
    <w:rsid w:val="004817DE"/>
    <w:rsid w:val="004F0905"/>
    <w:rsid w:val="004F5C8A"/>
    <w:rsid w:val="00505E04"/>
    <w:rsid w:val="005060F0"/>
    <w:rsid w:val="00534327"/>
    <w:rsid w:val="00550E20"/>
    <w:rsid w:val="00563115"/>
    <w:rsid w:val="00580B3D"/>
    <w:rsid w:val="0058525C"/>
    <w:rsid w:val="00597F3E"/>
    <w:rsid w:val="005B0F1E"/>
    <w:rsid w:val="0061391A"/>
    <w:rsid w:val="00620B10"/>
    <w:rsid w:val="0062187F"/>
    <w:rsid w:val="00650A90"/>
    <w:rsid w:val="00671040"/>
    <w:rsid w:val="00681AF8"/>
    <w:rsid w:val="00683B6D"/>
    <w:rsid w:val="006D32BA"/>
    <w:rsid w:val="006F47F3"/>
    <w:rsid w:val="006F7338"/>
    <w:rsid w:val="00705815"/>
    <w:rsid w:val="007269FD"/>
    <w:rsid w:val="00727242"/>
    <w:rsid w:val="00755578"/>
    <w:rsid w:val="0076052F"/>
    <w:rsid w:val="00785FAC"/>
    <w:rsid w:val="00792D12"/>
    <w:rsid w:val="007A356C"/>
    <w:rsid w:val="007A49D5"/>
    <w:rsid w:val="007C052F"/>
    <w:rsid w:val="00820F33"/>
    <w:rsid w:val="00827FB1"/>
    <w:rsid w:val="008515EC"/>
    <w:rsid w:val="0085553D"/>
    <w:rsid w:val="00867857"/>
    <w:rsid w:val="008C1C1E"/>
    <w:rsid w:val="00911988"/>
    <w:rsid w:val="00952F9D"/>
    <w:rsid w:val="0095340E"/>
    <w:rsid w:val="00975F17"/>
    <w:rsid w:val="00980260"/>
    <w:rsid w:val="00990651"/>
    <w:rsid w:val="009B61F4"/>
    <w:rsid w:val="009E0E4C"/>
    <w:rsid w:val="009E56A1"/>
    <w:rsid w:val="00A25763"/>
    <w:rsid w:val="00A553CA"/>
    <w:rsid w:val="00A71657"/>
    <w:rsid w:val="00A72134"/>
    <w:rsid w:val="00A77B54"/>
    <w:rsid w:val="00A917A1"/>
    <w:rsid w:val="00A924AA"/>
    <w:rsid w:val="00AC0E21"/>
    <w:rsid w:val="00AC6B8F"/>
    <w:rsid w:val="00AE3A3C"/>
    <w:rsid w:val="00B0633B"/>
    <w:rsid w:val="00B261D6"/>
    <w:rsid w:val="00B41B5F"/>
    <w:rsid w:val="00B534FB"/>
    <w:rsid w:val="00B578D4"/>
    <w:rsid w:val="00B94DA0"/>
    <w:rsid w:val="00BA7771"/>
    <w:rsid w:val="00BB6EF2"/>
    <w:rsid w:val="00BD561F"/>
    <w:rsid w:val="00C22375"/>
    <w:rsid w:val="00C501C0"/>
    <w:rsid w:val="00C54593"/>
    <w:rsid w:val="00C5656B"/>
    <w:rsid w:val="00C56CE1"/>
    <w:rsid w:val="00C84E50"/>
    <w:rsid w:val="00C87ED3"/>
    <w:rsid w:val="00C970EA"/>
    <w:rsid w:val="00CA3664"/>
    <w:rsid w:val="00CA5BCD"/>
    <w:rsid w:val="00CC18AD"/>
    <w:rsid w:val="00CD0F0A"/>
    <w:rsid w:val="00D03C21"/>
    <w:rsid w:val="00D12944"/>
    <w:rsid w:val="00D13A3B"/>
    <w:rsid w:val="00D46DAA"/>
    <w:rsid w:val="00D6512F"/>
    <w:rsid w:val="00D74350"/>
    <w:rsid w:val="00D811F9"/>
    <w:rsid w:val="00D82A0B"/>
    <w:rsid w:val="00DA4D52"/>
    <w:rsid w:val="00DA6E77"/>
    <w:rsid w:val="00DC2DAC"/>
    <w:rsid w:val="00DC4808"/>
    <w:rsid w:val="00DD509E"/>
    <w:rsid w:val="00DD51EA"/>
    <w:rsid w:val="00DE01FF"/>
    <w:rsid w:val="00E14AF1"/>
    <w:rsid w:val="00E215BE"/>
    <w:rsid w:val="00E272B0"/>
    <w:rsid w:val="00E316AB"/>
    <w:rsid w:val="00E46911"/>
    <w:rsid w:val="00E529A4"/>
    <w:rsid w:val="00E52FCF"/>
    <w:rsid w:val="00E53325"/>
    <w:rsid w:val="00EA66CE"/>
    <w:rsid w:val="00EC53E1"/>
    <w:rsid w:val="00EF1148"/>
    <w:rsid w:val="00F05019"/>
    <w:rsid w:val="00F32312"/>
    <w:rsid w:val="00F439D1"/>
    <w:rsid w:val="00F8521D"/>
    <w:rsid w:val="00FB2B8E"/>
    <w:rsid w:val="00FD6B42"/>
    <w:rsid w:val="00FE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6D3E8"/>
  <w15:chartTrackingRefBased/>
  <w15:docId w15:val="{4A268190-7445-48BC-9CE6-23ADE76F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ADC"/>
    <w:pPr>
      <w:widowControl w:val="0"/>
      <w:spacing w:line="44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C2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39B5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39B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标题"/>
    <w:basedOn w:val="1"/>
    <w:link w:val="a4"/>
    <w:qFormat/>
    <w:rsid w:val="00DC2DAC"/>
    <w:pPr>
      <w:spacing w:before="0" w:after="0" w:line="440" w:lineRule="exact"/>
      <w:jc w:val="center"/>
    </w:pPr>
    <w:rPr>
      <w:rFonts w:eastAsia="黑体"/>
      <w:b w:val="0"/>
      <w:sz w:val="32"/>
    </w:rPr>
  </w:style>
  <w:style w:type="paragraph" w:styleId="a5">
    <w:name w:val="No Spacing"/>
    <w:uiPriority w:val="1"/>
    <w:qFormat/>
    <w:rsid w:val="00DC2DAC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C2DAC"/>
    <w:rPr>
      <w:b/>
      <w:bCs/>
      <w:kern w:val="44"/>
      <w:sz w:val="44"/>
      <w:szCs w:val="44"/>
    </w:rPr>
  </w:style>
  <w:style w:type="character" w:customStyle="1" w:styleId="a4">
    <w:name w:val="章标题 字符"/>
    <w:basedOn w:val="10"/>
    <w:link w:val="a3"/>
    <w:rsid w:val="00DC2DAC"/>
    <w:rPr>
      <w:rFonts w:ascii="Times New Roman" w:eastAsia="黑体" w:hAnsi="Times New Roman"/>
      <w:b w:val="0"/>
      <w:bCs/>
      <w:kern w:val="44"/>
      <w:sz w:val="32"/>
      <w:szCs w:val="44"/>
    </w:rPr>
  </w:style>
  <w:style w:type="paragraph" w:customStyle="1" w:styleId="a6">
    <w:name w:val="节标题"/>
    <w:basedOn w:val="2"/>
    <w:link w:val="a7"/>
    <w:qFormat/>
    <w:rsid w:val="001839B5"/>
    <w:pPr>
      <w:spacing w:before="0" w:after="0" w:line="440" w:lineRule="exact"/>
      <w:jc w:val="left"/>
    </w:pPr>
    <w:rPr>
      <w:rFonts w:ascii="Times New Roman" w:eastAsia="黑体" w:hAnsi="Times New Roman"/>
      <w:b w:val="0"/>
      <w:sz w:val="28"/>
    </w:rPr>
  </w:style>
  <w:style w:type="paragraph" w:customStyle="1" w:styleId="a8">
    <w:name w:val="条标题"/>
    <w:basedOn w:val="3"/>
    <w:link w:val="a9"/>
    <w:qFormat/>
    <w:rsid w:val="00DC2DAC"/>
    <w:pPr>
      <w:spacing w:before="0" w:after="0" w:line="440" w:lineRule="exact"/>
      <w:jc w:val="left"/>
    </w:pPr>
    <w:rPr>
      <w:rFonts w:eastAsia="黑体"/>
      <w:b w:val="0"/>
      <w:sz w:val="24"/>
    </w:rPr>
  </w:style>
  <w:style w:type="character" w:customStyle="1" w:styleId="a7">
    <w:name w:val="节标题 字符"/>
    <w:basedOn w:val="10"/>
    <w:link w:val="a6"/>
    <w:rsid w:val="001839B5"/>
    <w:rPr>
      <w:rFonts w:ascii="Times New Roman" w:eastAsia="黑体" w:hAnsi="Times New Roman" w:cstheme="majorBidi"/>
      <w:b w:val="0"/>
      <w:bCs/>
      <w:kern w:val="44"/>
      <w:sz w:val="28"/>
      <w:szCs w:val="32"/>
    </w:rPr>
  </w:style>
  <w:style w:type="paragraph" w:customStyle="1" w:styleId="aa">
    <w:name w:val="图名与表名"/>
    <w:basedOn w:val="a"/>
    <w:link w:val="ab"/>
    <w:qFormat/>
    <w:rsid w:val="00AE3A3C"/>
    <w:pPr>
      <w:spacing w:line="360" w:lineRule="auto"/>
      <w:jc w:val="center"/>
    </w:pPr>
    <w:rPr>
      <w:rFonts w:eastAsia="黑体"/>
      <w:sz w:val="21"/>
    </w:rPr>
  </w:style>
  <w:style w:type="character" w:customStyle="1" w:styleId="a9">
    <w:name w:val="条标题 字符"/>
    <w:basedOn w:val="10"/>
    <w:link w:val="a8"/>
    <w:rsid w:val="001839B5"/>
    <w:rPr>
      <w:rFonts w:ascii="Times New Roman" w:eastAsia="黑体" w:hAnsi="Times New Roman"/>
      <w:b w:val="0"/>
      <w:bCs/>
      <w:kern w:val="44"/>
      <w:sz w:val="24"/>
      <w:szCs w:val="32"/>
    </w:rPr>
  </w:style>
  <w:style w:type="character" w:customStyle="1" w:styleId="ab">
    <w:name w:val="图名与表名 字符"/>
    <w:basedOn w:val="a0"/>
    <w:link w:val="aa"/>
    <w:rsid w:val="00AE3A3C"/>
    <w:rPr>
      <w:rFonts w:ascii="Times New Roman" w:eastAsia="黑体" w:hAnsi="Times New Roman"/>
    </w:rPr>
  </w:style>
  <w:style w:type="paragraph" w:styleId="ac">
    <w:name w:val="header"/>
    <w:basedOn w:val="a"/>
    <w:link w:val="ad"/>
    <w:uiPriority w:val="99"/>
    <w:unhideWhenUsed/>
    <w:rsid w:val="00D13A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13A3B"/>
    <w:rPr>
      <w:rFonts w:ascii="Times New Roman" w:eastAsia="宋体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13A3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13A3B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1839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839B5"/>
    <w:rPr>
      <w:rFonts w:ascii="Times New Roman" w:eastAsia="宋体" w:hAnsi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32B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32BA"/>
  </w:style>
  <w:style w:type="paragraph" w:styleId="TOC2">
    <w:name w:val="toc 2"/>
    <w:basedOn w:val="a"/>
    <w:next w:val="a"/>
    <w:autoRedefine/>
    <w:uiPriority w:val="39"/>
    <w:unhideWhenUsed/>
    <w:rsid w:val="006D32BA"/>
    <w:pPr>
      <w:ind w:leftChars="200" w:left="420"/>
    </w:pPr>
  </w:style>
  <w:style w:type="character" w:styleId="af0">
    <w:name w:val="Hyperlink"/>
    <w:basedOn w:val="a0"/>
    <w:uiPriority w:val="99"/>
    <w:unhideWhenUsed/>
    <w:rsid w:val="006D32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0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6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0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9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\&#33258;&#23450;&#20041;%20Office%20&#27169;&#26495;\&#27784;&#29702;&#35770;&#25991;&#26684;&#2433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FA55B-5E8C-48F7-8B75-F0D66E464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沈理论文格式1.dotx</Template>
  <TotalTime>193</TotalTime>
  <Pages>10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zhonghuatu</dc:creator>
  <cp:keywords/>
  <dc:description/>
  <cp:lastModifiedBy>zhonghuatu</cp:lastModifiedBy>
  <cp:revision>446</cp:revision>
  <dcterms:created xsi:type="dcterms:W3CDTF">2023-05-17T14:07:00Z</dcterms:created>
  <dcterms:modified xsi:type="dcterms:W3CDTF">2023-05-21T07:13:00Z</dcterms:modified>
</cp:coreProperties>
</file>