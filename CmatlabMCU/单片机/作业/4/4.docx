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834A" w14:textId="77777777" w:rsidR="00E215BE" w:rsidRPr="00AE3A3C" w:rsidRDefault="00EC53E1" w:rsidP="00E53325">
      <w:pPr>
        <w:pStyle w:val="a3"/>
      </w:pPr>
      <w:bookmarkStart w:id="0" w:name="_Toc135474729"/>
      <w:bookmarkStart w:id="1" w:name="_Toc135474769"/>
      <w:bookmarkStart w:id="2" w:name="_Toc135474812"/>
      <w:r w:rsidRPr="00AE3A3C">
        <w:rPr>
          <w:rFonts w:hint="eastAsia"/>
        </w:rPr>
        <w:t>摘</w:t>
      </w:r>
      <w:r w:rsidRPr="00AE3A3C">
        <w:rPr>
          <w:rFonts w:hint="eastAsia"/>
        </w:rPr>
        <w:t xml:space="preserve"> </w:t>
      </w:r>
      <w:r w:rsidRPr="00AE3A3C">
        <w:rPr>
          <w:rFonts w:hint="eastAsia"/>
        </w:rPr>
        <w:t>要</w:t>
      </w:r>
      <w:bookmarkEnd w:id="0"/>
      <w:bookmarkEnd w:id="1"/>
      <w:bookmarkEnd w:id="2"/>
    </w:p>
    <w:p w14:paraId="056E7465" w14:textId="77777777" w:rsidR="00EC53E1" w:rsidRDefault="00EC53E1" w:rsidP="00EC53E1">
      <w:pPr>
        <w:ind w:firstLineChars="200" w:firstLine="480"/>
      </w:pPr>
    </w:p>
    <w:p w14:paraId="3749D68D" w14:textId="6C028977" w:rsidR="00A72134" w:rsidRDefault="00505E04" w:rsidP="00505E04">
      <w:pPr>
        <w:ind w:firstLineChars="400" w:firstLine="960"/>
      </w:pPr>
      <w:r w:rsidRPr="00505E04">
        <w:rPr>
          <w:rFonts w:hint="eastAsia"/>
        </w:rPr>
        <w:t>中断系统是计算机的重要组成部分。</w:t>
      </w:r>
      <w:r w:rsidR="001807BD">
        <w:rPr>
          <w:rFonts w:hint="eastAsia"/>
        </w:rPr>
        <w:t>本文运用单片机的中断系统进行实验，</w:t>
      </w:r>
      <w:r w:rsidR="00442282">
        <w:rPr>
          <w:rFonts w:hint="eastAsia"/>
        </w:rPr>
        <w:t>通过</w:t>
      </w:r>
      <w:r w:rsidR="00442282">
        <w:rPr>
          <w:rFonts w:hint="eastAsia"/>
        </w:rPr>
        <w:t>P</w:t>
      </w:r>
      <w:r w:rsidR="00442282">
        <w:t>0</w:t>
      </w:r>
      <w:r w:rsidR="00442282">
        <w:rPr>
          <w:rFonts w:hint="eastAsia"/>
        </w:rPr>
        <w:t>口控制</w:t>
      </w:r>
      <w:r w:rsidR="00442282">
        <w:rPr>
          <w:rFonts w:hint="eastAsia"/>
        </w:rPr>
        <w:t>8</w:t>
      </w:r>
      <w:r w:rsidR="00442282">
        <w:rPr>
          <w:rFonts w:hint="eastAsia"/>
        </w:rPr>
        <w:t>个</w:t>
      </w:r>
      <w:r w:rsidR="00442282">
        <w:rPr>
          <w:rFonts w:hint="eastAsia"/>
        </w:rPr>
        <w:t>LED</w:t>
      </w:r>
      <w:r w:rsidR="00442282">
        <w:rPr>
          <w:rFonts w:hint="eastAsia"/>
        </w:rPr>
        <w:t>灯进行花样闪烁</w:t>
      </w:r>
      <w:r w:rsidR="009E0E4C">
        <w:rPr>
          <w:rFonts w:hint="eastAsia"/>
        </w:rPr>
        <w:t>。</w:t>
      </w:r>
      <w:r w:rsidR="004817DE">
        <w:rPr>
          <w:rFonts w:hint="eastAsia"/>
        </w:rPr>
        <w:t>按下</w:t>
      </w:r>
      <w:r w:rsidR="004817DE">
        <w:rPr>
          <w:rFonts w:hint="eastAsia"/>
        </w:rPr>
        <w:t>INT</w:t>
      </w:r>
      <w:r w:rsidR="004817DE">
        <w:t>1</w:t>
      </w:r>
      <w:r w:rsidR="004817DE">
        <w:rPr>
          <w:rFonts w:hint="eastAsia"/>
        </w:rPr>
        <w:t>时，灯依次右移闪亮，</w:t>
      </w:r>
      <w:r w:rsidR="00B0633B">
        <w:rPr>
          <w:rFonts w:hint="eastAsia"/>
        </w:rPr>
        <w:t>按下</w:t>
      </w:r>
      <w:r w:rsidR="00B0633B">
        <w:rPr>
          <w:rFonts w:hint="eastAsia"/>
        </w:rPr>
        <w:t>INT</w:t>
      </w:r>
      <w:r w:rsidR="00B0633B">
        <w:t>0</w:t>
      </w:r>
      <w:r w:rsidR="00B0633B">
        <w:rPr>
          <w:rFonts w:hint="eastAsia"/>
        </w:rPr>
        <w:t>时，</w:t>
      </w:r>
      <w:r w:rsidR="00B0633B">
        <w:rPr>
          <w:rFonts w:hint="eastAsia"/>
        </w:rPr>
        <w:t>8</w:t>
      </w:r>
      <w:r w:rsidR="00B0633B">
        <w:rPr>
          <w:rFonts w:hint="eastAsia"/>
        </w:rPr>
        <w:t>个灯闪烁</w:t>
      </w:r>
      <w:r w:rsidR="00B0633B">
        <w:rPr>
          <w:rFonts w:hint="eastAsia"/>
        </w:rPr>
        <w:t>5</w:t>
      </w:r>
      <w:r w:rsidR="00B0633B">
        <w:rPr>
          <w:rFonts w:hint="eastAsia"/>
        </w:rPr>
        <w:t>次，</w:t>
      </w:r>
      <w:r w:rsidR="00B0633B">
        <w:rPr>
          <w:rFonts w:hint="eastAsia"/>
        </w:rPr>
        <w:t>INT</w:t>
      </w:r>
      <w:r w:rsidR="00B0633B">
        <w:t>0</w:t>
      </w:r>
      <w:r w:rsidR="00B0633B">
        <w:rPr>
          <w:rFonts w:hint="eastAsia"/>
        </w:rPr>
        <w:t>优先。</w:t>
      </w:r>
    </w:p>
    <w:p w14:paraId="0720D09A" w14:textId="77777777" w:rsidR="00431FB6" w:rsidRDefault="00431FB6" w:rsidP="00EC53E1">
      <w:pPr>
        <w:ind w:firstLineChars="200" w:firstLine="480"/>
      </w:pPr>
    </w:p>
    <w:p w14:paraId="01F095FB" w14:textId="6394FE57" w:rsidR="00EC53E1" w:rsidRDefault="00EC53E1" w:rsidP="00EC53E1">
      <w:pPr>
        <w:ind w:firstLineChars="200" w:firstLine="480"/>
      </w:pPr>
      <w:r w:rsidRPr="00EC53E1">
        <w:rPr>
          <w:rFonts w:ascii="黑体" w:eastAsia="黑体" w:hAnsi="黑体" w:hint="eastAsia"/>
        </w:rPr>
        <w:t>关键词</w:t>
      </w:r>
      <w:r>
        <w:rPr>
          <w:rFonts w:hint="eastAsia"/>
        </w:rPr>
        <w:t>：</w:t>
      </w:r>
      <w:r w:rsidR="00755578">
        <w:rPr>
          <w:rFonts w:hint="eastAsia"/>
        </w:rPr>
        <w:t>单片机</w:t>
      </w:r>
      <w:r>
        <w:rPr>
          <w:rFonts w:hint="eastAsia"/>
        </w:rPr>
        <w:t>；</w:t>
      </w:r>
      <w:r w:rsidR="00505E04">
        <w:rPr>
          <w:rFonts w:hint="eastAsia"/>
        </w:rPr>
        <w:t>中断；寄存器</w:t>
      </w:r>
    </w:p>
    <w:p w14:paraId="6BBFAC3F" w14:textId="20923546" w:rsidR="006D32BA" w:rsidRDefault="00EC53E1" w:rsidP="006D32BA">
      <w:pPr>
        <w:widowControl/>
        <w:spacing w:line="240" w:lineRule="auto"/>
        <w:ind w:firstLine="480"/>
        <w:jc w:val="left"/>
      </w:pPr>
      <w:r>
        <w:br w:type="page"/>
      </w:r>
    </w:p>
    <w:sdt>
      <w:sdtPr>
        <w:rPr>
          <w:rFonts w:ascii="Times New Roman" w:eastAsia="宋体" w:hAnsi="Times New Roman" w:cstheme="minorBidi"/>
          <w:color w:val="auto"/>
          <w:kern w:val="2"/>
          <w:sz w:val="24"/>
          <w:szCs w:val="22"/>
          <w:lang w:val="zh-CN"/>
        </w:rPr>
        <w:id w:val="2042783351"/>
        <w:docPartObj>
          <w:docPartGallery w:val="Table of Contents"/>
          <w:docPartUnique/>
        </w:docPartObj>
      </w:sdtPr>
      <w:sdtEndPr>
        <w:rPr>
          <w:b/>
          <w:bCs/>
        </w:rPr>
      </w:sdtEndPr>
      <w:sdtContent>
        <w:p w14:paraId="0D41F74F" w14:textId="5BEA0C2A" w:rsidR="006D32BA" w:rsidRPr="006D32BA" w:rsidRDefault="006D32BA" w:rsidP="006D32BA">
          <w:pPr>
            <w:pStyle w:val="TOC"/>
            <w:jc w:val="center"/>
            <w:rPr>
              <w:rStyle w:val="a4"/>
              <w:color w:val="auto"/>
            </w:rPr>
          </w:pPr>
          <w:r w:rsidRPr="006D32BA">
            <w:rPr>
              <w:rStyle w:val="a4"/>
              <w:color w:val="auto"/>
            </w:rPr>
            <w:t>目录</w:t>
          </w:r>
        </w:p>
        <w:p w14:paraId="1377F2A1" w14:textId="43B4477C" w:rsidR="006D32BA" w:rsidRDefault="006D32BA">
          <w:pPr>
            <w:pStyle w:val="TOC1"/>
            <w:tabs>
              <w:tab w:val="right" w:leader="dot" w:pos="9061"/>
            </w:tabs>
            <w:rPr>
              <w:rFonts w:asciiTheme="minorHAnsi" w:eastAsiaTheme="minorEastAsia" w:hAnsiTheme="minorHAnsi"/>
              <w:noProof/>
              <w:sz w:val="21"/>
            </w:rPr>
          </w:pPr>
          <w:r>
            <w:fldChar w:fldCharType="begin"/>
          </w:r>
          <w:r>
            <w:instrText xml:space="preserve"> TOC \o "1-3" \h \z \u </w:instrText>
          </w:r>
          <w:r>
            <w:fldChar w:fldCharType="separate"/>
          </w:r>
          <w:hyperlink w:anchor="_Toc135474814" w:history="1">
            <w:r w:rsidRPr="00396793">
              <w:rPr>
                <w:rStyle w:val="af0"/>
                <w:noProof/>
              </w:rPr>
              <w:t>1</w:t>
            </w:r>
            <w:r w:rsidRPr="00396793">
              <w:rPr>
                <w:rStyle w:val="af0"/>
                <w:noProof/>
              </w:rPr>
              <w:t>引言</w:t>
            </w:r>
            <w:r>
              <w:rPr>
                <w:noProof/>
                <w:webHidden/>
              </w:rPr>
              <w:tab/>
            </w:r>
            <w:r>
              <w:rPr>
                <w:noProof/>
                <w:webHidden/>
              </w:rPr>
              <w:fldChar w:fldCharType="begin"/>
            </w:r>
            <w:r>
              <w:rPr>
                <w:noProof/>
                <w:webHidden/>
              </w:rPr>
              <w:instrText xml:space="preserve"> PAGEREF _Toc135474814 \h </w:instrText>
            </w:r>
            <w:r>
              <w:rPr>
                <w:noProof/>
                <w:webHidden/>
              </w:rPr>
            </w:r>
            <w:r>
              <w:rPr>
                <w:noProof/>
                <w:webHidden/>
              </w:rPr>
              <w:fldChar w:fldCharType="separate"/>
            </w:r>
            <w:r w:rsidR="00505E04">
              <w:rPr>
                <w:noProof/>
                <w:webHidden/>
              </w:rPr>
              <w:t>1</w:t>
            </w:r>
            <w:r>
              <w:rPr>
                <w:noProof/>
                <w:webHidden/>
              </w:rPr>
              <w:fldChar w:fldCharType="end"/>
            </w:r>
          </w:hyperlink>
        </w:p>
        <w:p w14:paraId="7BA3D14B" w14:textId="42BDF76E" w:rsidR="006D32BA" w:rsidRDefault="00BF115C">
          <w:pPr>
            <w:pStyle w:val="TOC1"/>
            <w:tabs>
              <w:tab w:val="right" w:leader="dot" w:pos="9061"/>
            </w:tabs>
            <w:rPr>
              <w:rFonts w:asciiTheme="minorHAnsi" w:eastAsiaTheme="minorEastAsia" w:hAnsiTheme="minorHAnsi"/>
              <w:noProof/>
              <w:sz w:val="21"/>
            </w:rPr>
          </w:pPr>
          <w:hyperlink w:anchor="_Toc135474815" w:history="1">
            <w:r w:rsidR="006D32BA" w:rsidRPr="00396793">
              <w:rPr>
                <w:rStyle w:val="af0"/>
                <w:noProof/>
              </w:rPr>
              <w:t>2</w:t>
            </w:r>
            <w:r w:rsidR="006D32BA" w:rsidRPr="00396793">
              <w:rPr>
                <w:rStyle w:val="af0"/>
                <w:noProof/>
              </w:rPr>
              <w:t>系统分析设计</w:t>
            </w:r>
            <w:r w:rsidR="006D32BA">
              <w:rPr>
                <w:noProof/>
                <w:webHidden/>
              </w:rPr>
              <w:tab/>
            </w:r>
            <w:r w:rsidR="006D32BA">
              <w:rPr>
                <w:noProof/>
                <w:webHidden/>
              </w:rPr>
              <w:fldChar w:fldCharType="begin"/>
            </w:r>
            <w:r w:rsidR="006D32BA">
              <w:rPr>
                <w:noProof/>
                <w:webHidden/>
              </w:rPr>
              <w:instrText xml:space="preserve"> PAGEREF _Toc135474815 \h </w:instrText>
            </w:r>
            <w:r w:rsidR="006D32BA">
              <w:rPr>
                <w:noProof/>
                <w:webHidden/>
              </w:rPr>
            </w:r>
            <w:r w:rsidR="006D32BA">
              <w:rPr>
                <w:noProof/>
                <w:webHidden/>
              </w:rPr>
              <w:fldChar w:fldCharType="separate"/>
            </w:r>
            <w:r w:rsidR="00505E04">
              <w:rPr>
                <w:noProof/>
                <w:webHidden/>
              </w:rPr>
              <w:t>2</w:t>
            </w:r>
            <w:r w:rsidR="006D32BA">
              <w:rPr>
                <w:noProof/>
                <w:webHidden/>
              </w:rPr>
              <w:fldChar w:fldCharType="end"/>
            </w:r>
          </w:hyperlink>
        </w:p>
        <w:p w14:paraId="56A11D09" w14:textId="23945B42" w:rsidR="006D32BA" w:rsidRDefault="00BF115C">
          <w:pPr>
            <w:pStyle w:val="TOC1"/>
            <w:tabs>
              <w:tab w:val="right" w:leader="dot" w:pos="9061"/>
            </w:tabs>
            <w:rPr>
              <w:rFonts w:asciiTheme="minorHAnsi" w:eastAsiaTheme="minorEastAsia" w:hAnsiTheme="minorHAnsi"/>
              <w:noProof/>
              <w:sz w:val="21"/>
            </w:rPr>
          </w:pPr>
          <w:hyperlink w:anchor="_Toc135474816" w:history="1">
            <w:r w:rsidR="006D32BA" w:rsidRPr="00396793">
              <w:rPr>
                <w:rStyle w:val="af0"/>
                <w:noProof/>
              </w:rPr>
              <w:t>3</w:t>
            </w:r>
            <w:r w:rsidR="006D32BA" w:rsidRPr="00396793">
              <w:rPr>
                <w:rStyle w:val="af0"/>
                <w:noProof/>
              </w:rPr>
              <w:t>程序流程图设计</w:t>
            </w:r>
            <w:r w:rsidR="006D32BA">
              <w:rPr>
                <w:noProof/>
                <w:webHidden/>
              </w:rPr>
              <w:tab/>
            </w:r>
            <w:r w:rsidR="006D32BA">
              <w:rPr>
                <w:noProof/>
                <w:webHidden/>
              </w:rPr>
              <w:fldChar w:fldCharType="begin"/>
            </w:r>
            <w:r w:rsidR="006D32BA">
              <w:rPr>
                <w:noProof/>
                <w:webHidden/>
              </w:rPr>
              <w:instrText xml:space="preserve"> PAGEREF _Toc135474816 \h </w:instrText>
            </w:r>
            <w:r w:rsidR="006D32BA">
              <w:rPr>
                <w:noProof/>
                <w:webHidden/>
              </w:rPr>
            </w:r>
            <w:r w:rsidR="006D32BA">
              <w:rPr>
                <w:noProof/>
                <w:webHidden/>
              </w:rPr>
              <w:fldChar w:fldCharType="separate"/>
            </w:r>
            <w:r w:rsidR="00505E04">
              <w:rPr>
                <w:noProof/>
                <w:webHidden/>
              </w:rPr>
              <w:t>3</w:t>
            </w:r>
            <w:r w:rsidR="006D32BA">
              <w:rPr>
                <w:noProof/>
                <w:webHidden/>
              </w:rPr>
              <w:fldChar w:fldCharType="end"/>
            </w:r>
          </w:hyperlink>
        </w:p>
        <w:p w14:paraId="7DE3C698" w14:textId="444CF9D7" w:rsidR="006D32BA" w:rsidRDefault="00BF115C">
          <w:pPr>
            <w:pStyle w:val="TOC1"/>
            <w:tabs>
              <w:tab w:val="right" w:leader="dot" w:pos="9061"/>
            </w:tabs>
            <w:rPr>
              <w:rFonts w:asciiTheme="minorHAnsi" w:eastAsiaTheme="minorEastAsia" w:hAnsiTheme="minorHAnsi"/>
              <w:noProof/>
              <w:sz w:val="21"/>
            </w:rPr>
          </w:pPr>
          <w:hyperlink w:anchor="_Toc135474817" w:history="1">
            <w:r w:rsidR="006D32BA" w:rsidRPr="00396793">
              <w:rPr>
                <w:rStyle w:val="af0"/>
                <w:noProof/>
              </w:rPr>
              <w:t>4</w:t>
            </w:r>
            <w:r w:rsidR="006D32BA" w:rsidRPr="00396793">
              <w:rPr>
                <w:rStyle w:val="af0"/>
                <w:noProof/>
              </w:rPr>
              <w:t>源程序设计</w:t>
            </w:r>
            <w:r w:rsidR="006D32BA">
              <w:rPr>
                <w:noProof/>
                <w:webHidden/>
              </w:rPr>
              <w:tab/>
            </w:r>
            <w:r w:rsidR="006D32BA">
              <w:rPr>
                <w:noProof/>
                <w:webHidden/>
              </w:rPr>
              <w:fldChar w:fldCharType="begin"/>
            </w:r>
            <w:r w:rsidR="006D32BA">
              <w:rPr>
                <w:noProof/>
                <w:webHidden/>
              </w:rPr>
              <w:instrText xml:space="preserve"> PAGEREF _Toc135474817 \h </w:instrText>
            </w:r>
            <w:r w:rsidR="006D32BA">
              <w:rPr>
                <w:noProof/>
                <w:webHidden/>
              </w:rPr>
            </w:r>
            <w:r w:rsidR="006D32BA">
              <w:rPr>
                <w:noProof/>
                <w:webHidden/>
              </w:rPr>
              <w:fldChar w:fldCharType="separate"/>
            </w:r>
            <w:r w:rsidR="00505E04">
              <w:rPr>
                <w:noProof/>
                <w:webHidden/>
              </w:rPr>
              <w:t>4</w:t>
            </w:r>
            <w:r w:rsidR="006D32BA">
              <w:rPr>
                <w:noProof/>
                <w:webHidden/>
              </w:rPr>
              <w:fldChar w:fldCharType="end"/>
            </w:r>
          </w:hyperlink>
        </w:p>
        <w:p w14:paraId="2646BDBD" w14:textId="1AFFDFB1" w:rsidR="006D32BA" w:rsidRDefault="00BF115C">
          <w:pPr>
            <w:pStyle w:val="TOC1"/>
            <w:tabs>
              <w:tab w:val="right" w:leader="dot" w:pos="9061"/>
            </w:tabs>
            <w:rPr>
              <w:rFonts w:asciiTheme="minorHAnsi" w:eastAsiaTheme="minorEastAsia" w:hAnsiTheme="minorHAnsi"/>
              <w:noProof/>
              <w:sz w:val="21"/>
            </w:rPr>
          </w:pPr>
          <w:hyperlink w:anchor="_Toc135474818" w:history="1">
            <w:r w:rsidR="006D32BA" w:rsidRPr="00396793">
              <w:rPr>
                <w:rStyle w:val="af0"/>
                <w:noProof/>
              </w:rPr>
              <w:t>5</w:t>
            </w:r>
            <w:r w:rsidR="006D32BA" w:rsidRPr="00396793">
              <w:rPr>
                <w:rStyle w:val="af0"/>
                <w:noProof/>
              </w:rPr>
              <w:t>系统调试与仿真及调试结果分析</w:t>
            </w:r>
            <w:r w:rsidR="006D32BA">
              <w:rPr>
                <w:noProof/>
                <w:webHidden/>
              </w:rPr>
              <w:tab/>
            </w:r>
            <w:r w:rsidR="006D32BA">
              <w:rPr>
                <w:noProof/>
                <w:webHidden/>
              </w:rPr>
              <w:fldChar w:fldCharType="begin"/>
            </w:r>
            <w:r w:rsidR="006D32BA">
              <w:rPr>
                <w:noProof/>
                <w:webHidden/>
              </w:rPr>
              <w:instrText xml:space="preserve"> PAGEREF _Toc135474818 \h </w:instrText>
            </w:r>
            <w:r w:rsidR="006D32BA">
              <w:rPr>
                <w:noProof/>
                <w:webHidden/>
              </w:rPr>
            </w:r>
            <w:r w:rsidR="006D32BA">
              <w:rPr>
                <w:noProof/>
                <w:webHidden/>
              </w:rPr>
              <w:fldChar w:fldCharType="separate"/>
            </w:r>
            <w:r w:rsidR="00505E04">
              <w:rPr>
                <w:noProof/>
                <w:webHidden/>
              </w:rPr>
              <w:t>8</w:t>
            </w:r>
            <w:r w:rsidR="006D32BA">
              <w:rPr>
                <w:noProof/>
                <w:webHidden/>
              </w:rPr>
              <w:fldChar w:fldCharType="end"/>
            </w:r>
          </w:hyperlink>
        </w:p>
        <w:p w14:paraId="02E9D3B4" w14:textId="3F9790F2" w:rsidR="006D32BA" w:rsidRDefault="00BF115C">
          <w:pPr>
            <w:pStyle w:val="TOC1"/>
            <w:tabs>
              <w:tab w:val="right" w:leader="dot" w:pos="9061"/>
            </w:tabs>
            <w:rPr>
              <w:rFonts w:asciiTheme="minorHAnsi" w:eastAsiaTheme="minorEastAsia" w:hAnsiTheme="minorHAnsi"/>
              <w:noProof/>
              <w:sz w:val="21"/>
            </w:rPr>
          </w:pPr>
          <w:hyperlink w:anchor="_Toc135474819" w:history="1">
            <w:r w:rsidR="006D32BA" w:rsidRPr="00396793">
              <w:rPr>
                <w:rStyle w:val="af0"/>
                <w:noProof/>
              </w:rPr>
              <w:t>6</w:t>
            </w:r>
            <w:r w:rsidR="006D32BA" w:rsidRPr="00396793">
              <w:rPr>
                <w:rStyle w:val="af0"/>
                <w:noProof/>
              </w:rPr>
              <w:t>感想收获，意见建议及期望成绩</w:t>
            </w:r>
            <w:r w:rsidR="006D32BA">
              <w:rPr>
                <w:noProof/>
                <w:webHidden/>
              </w:rPr>
              <w:tab/>
            </w:r>
            <w:r w:rsidR="006D32BA">
              <w:rPr>
                <w:noProof/>
                <w:webHidden/>
              </w:rPr>
              <w:fldChar w:fldCharType="begin"/>
            </w:r>
            <w:r w:rsidR="006D32BA">
              <w:rPr>
                <w:noProof/>
                <w:webHidden/>
              </w:rPr>
              <w:instrText xml:space="preserve"> PAGEREF _Toc135474819 \h </w:instrText>
            </w:r>
            <w:r w:rsidR="006D32BA">
              <w:rPr>
                <w:noProof/>
                <w:webHidden/>
              </w:rPr>
            </w:r>
            <w:r w:rsidR="006D32BA">
              <w:rPr>
                <w:noProof/>
                <w:webHidden/>
              </w:rPr>
              <w:fldChar w:fldCharType="separate"/>
            </w:r>
            <w:r w:rsidR="00505E04">
              <w:rPr>
                <w:noProof/>
                <w:webHidden/>
              </w:rPr>
              <w:t>9</w:t>
            </w:r>
            <w:r w:rsidR="006D32BA">
              <w:rPr>
                <w:noProof/>
                <w:webHidden/>
              </w:rPr>
              <w:fldChar w:fldCharType="end"/>
            </w:r>
          </w:hyperlink>
        </w:p>
        <w:p w14:paraId="5F6B6446" w14:textId="58F39B5B" w:rsidR="006D32BA" w:rsidRDefault="00BF115C">
          <w:pPr>
            <w:pStyle w:val="TOC2"/>
            <w:tabs>
              <w:tab w:val="right" w:leader="dot" w:pos="9061"/>
            </w:tabs>
            <w:ind w:left="480"/>
            <w:rPr>
              <w:rFonts w:asciiTheme="minorHAnsi" w:eastAsiaTheme="minorEastAsia" w:hAnsiTheme="minorHAnsi"/>
              <w:noProof/>
              <w:sz w:val="21"/>
            </w:rPr>
          </w:pPr>
          <w:hyperlink w:anchor="_Toc135474820" w:history="1">
            <w:r w:rsidR="006D32BA" w:rsidRPr="00396793">
              <w:rPr>
                <w:rStyle w:val="af0"/>
                <w:noProof/>
              </w:rPr>
              <w:t>6.1</w:t>
            </w:r>
            <w:r w:rsidR="006D32BA" w:rsidRPr="00396793">
              <w:rPr>
                <w:rStyle w:val="af0"/>
                <w:noProof/>
              </w:rPr>
              <w:t>对本课程学习的感想和收获</w:t>
            </w:r>
            <w:r w:rsidR="006D32BA">
              <w:rPr>
                <w:noProof/>
                <w:webHidden/>
              </w:rPr>
              <w:tab/>
            </w:r>
            <w:r w:rsidR="006D32BA">
              <w:rPr>
                <w:noProof/>
                <w:webHidden/>
              </w:rPr>
              <w:fldChar w:fldCharType="begin"/>
            </w:r>
            <w:r w:rsidR="006D32BA">
              <w:rPr>
                <w:noProof/>
                <w:webHidden/>
              </w:rPr>
              <w:instrText xml:space="preserve"> PAGEREF _Toc135474820 \h </w:instrText>
            </w:r>
            <w:r w:rsidR="006D32BA">
              <w:rPr>
                <w:noProof/>
                <w:webHidden/>
              </w:rPr>
            </w:r>
            <w:r w:rsidR="006D32BA">
              <w:rPr>
                <w:noProof/>
                <w:webHidden/>
              </w:rPr>
              <w:fldChar w:fldCharType="separate"/>
            </w:r>
            <w:r w:rsidR="00505E04">
              <w:rPr>
                <w:noProof/>
                <w:webHidden/>
              </w:rPr>
              <w:t>9</w:t>
            </w:r>
            <w:r w:rsidR="006D32BA">
              <w:rPr>
                <w:noProof/>
                <w:webHidden/>
              </w:rPr>
              <w:fldChar w:fldCharType="end"/>
            </w:r>
          </w:hyperlink>
        </w:p>
        <w:p w14:paraId="35F2C100" w14:textId="5EDFC84F" w:rsidR="006D32BA" w:rsidRDefault="00BF115C">
          <w:pPr>
            <w:pStyle w:val="TOC2"/>
            <w:tabs>
              <w:tab w:val="right" w:leader="dot" w:pos="9061"/>
            </w:tabs>
            <w:ind w:left="480"/>
            <w:rPr>
              <w:rFonts w:asciiTheme="minorHAnsi" w:eastAsiaTheme="minorEastAsia" w:hAnsiTheme="minorHAnsi"/>
              <w:noProof/>
              <w:sz w:val="21"/>
            </w:rPr>
          </w:pPr>
          <w:hyperlink w:anchor="_Toc135474821" w:history="1">
            <w:r w:rsidR="006D32BA" w:rsidRPr="00396793">
              <w:rPr>
                <w:rStyle w:val="af0"/>
                <w:noProof/>
              </w:rPr>
              <w:t>6.2</w:t>
            </w:r>
            <w:r w:rsidR="006D32BA" w:rsidRPr="00396793">
              <w:rPr>
                <w:rStyle w:val="af0"/>
                <w:noProof/>
              </w:rPr>
              <w:t>期望成绩</w:t>
            </w:r>
            <w:r w:rsidR="006D32BA">
              <w:rPr>
                <w:noProof/>
                <w:webHidden/>
              </w:rPr>
              <w:tab/>
            </w:r>
            <w:r w:rsidR="006D32BA">
              <w:rPr>
                <w:noProof/>
                <w:webHidden/>
              </w:rPr>
              <w:fldChar w:fldCharType="begin"/>
            </w:r>
            <w:r w:rsidR="006D32BA">
              <w:rPr>
                <w:noProof/>
                <w:webHidden/>
              </w:rPr>
              <w:instrText xml:space="preserve"> PAGEREF _Toc135474821 \h </w:instrText>
            </w:r>
            <w:r w:rsidR="006D32BA">
              <w:rPr>
                <w:noProof/>
                <w:webHidden/>
              </w:rPr>
            </w:r>
            <w:r w:rsidR="006D32BA">
              <w:rPr>
                <w:noProof/>
                <w:webHidden/>
              </w:rPr>
              <w:fldChar w:fldCharType="separate"/>
            </w:r>
            <w:r w:rsidR="00505E04">
              <w:rPr>
                <w:noProof/>
                <w:webHidden/>
              </w:rPr>
              <w:t>9</w:t>
            </w:r>
            <w:r w:rsidR="006D32BA">
              <w:rPr>
                <w:noProof/>
                <w:webHidden/>
              </w:rPr>
              <w:fldChar w:fldCharType="end"/>
            </w:r>
          </w:hyperlink>
        </w:p>
        <w:p w14:paraId="36B94ACC" w14:textId="77D5B0BC" w:rsidR="006D32BA" w:rsidRDefault="006D32BA">
          <w:r>
            <w:rPr>
              <w:b/>
              <w:bCs/>
              <w:lang w:val="zh-CN"/>
            </w:rPr>
            <w:fldChar w:fldCharType="end"/>
          </w:r>
        </w:p>
      </w:sdtContent>
    </w:sdt>
    <w:p w14:paraId="57AAC28C" w14:textId="4C3F9AE5" w:rsidR="00D13A3B" w:rsidRDefault="00D13A3B">
      <w:pPr>
        <w:widowControl/>
        <w:spacing w:line="240" w:lineRule="auto"/>
        <w:ind w:firstLine="480"/>
        <w:jc w:val="left"/>
      </w:pPr>
    </w:p>
    <w:p w14:paraId="3F260FC5" w14:textId="3237C478" w:rsidR="00AC0E21" w:rsidRDefault="00AC0E21">
      <w:pPr>
        <w:widowControl/>
        <w:spacing w:line="240" w:lineRule="auto"/>
        <w:ind w:firstLine="480"/>
        <w:jc w:val="left"/>
      </w:pPr>
    </w:p>
    <w:p w14:paraId="20790983" w14:textId="77777777" w:rsidR="00AC0E21" w:rsidRDefault="00AC0E21">
      <w:pPr>
        <w:widowControl/>
        <w:spacing w:line="240" w:lineRule="auto"/>
        <w:ind w:firstLine="480"/>
        <w:jc w:val="left"/>
      </w:pPr>
    </w:p>
    <w:p w14:paraId="4CF66447" w14:textId="77777777" w:rsidR="00D13A3B" w:rsidRDefault="00D13A3B">
      <w:pPr>
        <w:widowControl/>
        <w:spacing w:line="240" w:lineRule="auto"/>
        <w:ind w:firstLine="480"/>
        <w:jc w:val="left"/>
      </w:pPr>
    </w:p>
    <w:p w14:paraId="2371D575" w14:textId="77777777" w:rsidR="00D13A3B" w:rsidRDefault="00D13A3B" w:rsidP="00AC0E21">
      <w:pPr>
        <w:widowControl/>
        <w:spacing w:line="240" w:lineRule="auto"/>
        <w:jc w:val="left"/>
        <w:sectPr w:rsidR="00D13A3B" w:rsidSect="00D13A3B">
          <w:headerReference w:type="default" r:id="rId8"/>
          <w:footerReference w:type="default" r:id="rId9"/>
          <w:pgSz w:w="11906" w:h="16838"/>
          <w:pgMar w:top="1701" w:right="1134" w:bottom="1701" w:left="1701" w:header="851" w:footer="850" w:gutter="0"/>
          <w:pgNumType w:fmt="upperRoman"/>
          <w:cols w:space="425"/>
          <w:docGrid w:type="lines" w:linePitch="326"/>
        </w:sectPr>
      </w:pPr>
    </w:p>
    <w:p w14:paraId="1D8B3874" w14:textId="509720E0" w:rsidR="00AC0E21" w:rsidRDefault="00FB2B8E" w:rsidP="00A77B54">
      <w:pPr>
        <w:pStyle w:val="a3"/>
      </w:pPr>
      <w:bookmarkStart w:id="3" w:name="_Toc135474814"/>
      <w:r>
        <w:rPr>
          <w:rFonts w:hint="eastAsia"/>
        </w:rPr>
        <w:lastRenderedPageBreak/>
        <w:t>1</w:t>
      </w:r>
      <w:r w:rsidR="00AC0E21" w:rsidRPr="00AC0E21">
        <w:rPr>
          <w:rFonts w:hint="eastAsia"/>
        </w:rPr>
        <w:t>引言</w:t>
      </w:r>
      <w:bookmarkEnd w:id="3"/>
    </w:p>
    <w:p w14:paraId="0977FFD9" w14:textId="67F8FF20" w:rsidR="00980260" w:rsidRDefault="00CA3664" w:rsidP="00650A90">
      <w:pPr>
        <w:ind w:firstLineChars="200" w:firstLine="480"/>
      </w:pPr>
      <w:r>
        <w:rPr>
          <w:rFonts w:hint="eastAsia"/>
        </w:rPr>
        <w:t>单片机</w:t>
      </w:r>
      <w:r w:rsidRPr="00CA3664">
        <w:rPr>
          <w:rFonts w:hint="eastAsia"/>
        </w:rPr>
        <w:t>中断装置和中断处理程序统称为中断系统。</w:t>
      </w:r>
      <w:r w:rsidR="00820F33" w:rsidRPr="00820F33">
        <w:rPr>
          <w:rFonts w:hint="eastAsia"/>
        </w:rPr>
        <w:t>中断系统是计算机的重要组成部分。实时控制、故障自动处理、计算机与外围设备间的数据传送往往采用中断系统。中断系统的应用大大提高了计算机效率</w:t>
      </w:r>
      <w:r w:rsidR="00330D43">
        <w:rPr>
          <w:rFonts w:hint="eastAsia"/>
        </w:rPr>
        <w:t>。</w:t>
      </w:r>
    </w:p>
    <w:p w14:paraId="56605B1F" w14:textId="186FDF61" w:rsidR="002816FF" w:rsidRDefault="002816FF" w:rsidP="00650A90">
      <w:pPr>
        <w:ind w:firstLineChars="200" w:firstLine="480"/>
      </w:pPr>
      <w:r w:rsidRPr="002816FF">
        <w:rPr>
          <w:rFonts w:hint="eastAsia"/>
        </w:rPr>
        <w:t>不同的计算机其硬件结构和软件指令是不完全相同的，因此，中断系统也是不相同的。计算机的中断系统能够加强</w:t>
      </w:r>
      <w:r w:rsidRPr="002816FF">
        <w:rPr>
          <w:rFonts w:hint="eastAsia"/>
        </w:rPr>
        <w:t>CPU</w:t>
      </w:r>
      <w:r w:rsidRPr="002816FF">
        <w:rPr>
          <w:rFonts w:hint="eastAsia"/>
        </w:rPr>
        <w:t>对多任务事件的处理能力。中断机制是现代计算机系统中的基础设施之一，它在系统中起着通信网络作用，以协调系统对各种外部事件的响应和处理。中断是实现多道程序设计的必要条件。中断是</w:t>
      </w:r>
      <w:r w:rsidRPr="002816FF">
        <w:rPr>
          <w:rFonts w:hint="eastAsia"/>
        </w:rPr>
        <w:t>CPU</w:t>
      </w:r>
      <w:r w:rsidRPr="002816FF">
        <w:rPr>
          <w:rFonts w:hint="eastAsia"/>
        </w:rPr>
        <w:t>对系统发生的某个事件作出的一种反应。引起中断的事件称为中断源。中断源向</w:t>
      </w:r>
      <w:r w:rsidRPr="002816FF">
        <w:rPr>
          <w:rFonts w:hint="eastAsia"/>
        </w:rPr>
        <w:t>CPU</w:t>
      </w:r>
      <w:r w:rsidRPr="002816FF">
        <w:rPr>
          <w:rFonts w:hint="eastAsia"/>
        </w:rPr>
        <w:t>提出处理的请求称为中断请求。发生中断时被打断程序的暂停点称为断点。</w:t>
      </w:r>
      <w:r w:rsidRPr="002816FF">
        <w:rPr>
          <w:rFonts w:hint="eastAsia"/>
        </w:rPr>
        <w:t>CPU</w:t>
      </w:r>
      <w:r w:rsidRPr="002816FF">
        <w:rPr>
          <w:rFonts w:hint="eastAsia"/>
        </w:rPr>
        <w:t>暂停现行程序而转为响应中断请求的过程称为中断响应。处理中断源的程序称为中断处理程序。</w:t>
      </w:r>
      <w:r w:rsidRPr="002816FF">
        <w:rPr>
          <w:rFonts w:hint="eastAsia"/>
        </w:rPr>
        <w:t>CPU</w:t>
      </w:r>
      <w:r w:rsidRPr="002816FF">
        <w:rPr>
          <w:rFonts w:hint="eastAsia"/>
        </w:rPr>
        <w:t>执行有关的中断处理程序称为中断处理。而返回断点的过程称为中断返回。中断的实现实行软件和硬件综合完成，硬件部分叫做硬件装置，软件部分称为软件处理程序。</w:t>
      </w:r>
    </w:p>
    <w:p w14:paraId="1EF58051" w14:textId="33AAA9A5" w:rsidR="00D811F9" w:rsidRDefault="00EA66CE" w:rsidP="00E14AF1">
      <w:pPr>
        <w:ind w:firstLineChars="200" w:firstLine="480"/>
      </w:pPr>
      <w:r w:rsidRPr="00EA66CE">
        <w:rPr>
          <w:rFonts w:hint="eastAsia"/>
        </w:rPr>
        <w:t>在</w:t>
      </w:r>
      <w:r w:rsidRPr="00EA66CE">
        <w:rPr>
          <w:rFonts w:hint="eastAsia"/>
        </w:rPr>
        <w:t>51</w:t>
      </w:r>
      <w:r w:rsidRPr="00EA66CE">
        <w:rPr>
          <w:rFonts w:hint="eastAsia"/>
        </w:rPr>
        <w:t>单片机中有</w:t>
      </w:r>
      <w:r w:rsidRPr="00EA66CE">
        <w:rPr>
          <w:rFonts w:hint="eastAsia"/>
        </w:rPr>
        <w:t>5</w:t>
      </w:r>
      <w:r w:rsidRPr="00EA66CE">
        <w:rPr>
          <w:rFonts w:hint="eastAsia"/>
        </w:rPr>
        <w:t>个中断源</w:t>
      </w:r>
      <w:r w:rsidR="00550E20">
        <w:rPr>
          <w:rFonts w:hint="eastAsia"/>
        </w:rPr>
        <w:t>，分别是：</w:t>
      </w:r>
      <w:r w:rsidR="003D411E" w:rsidRPr="003D411E">
        <w:rPr>
          <w:rFonts w:hint="eastAsia"/>
        </w:rPr>
        <w:t>外部中断</w:t>
      </w:r>
      <w:r w:rsidR="003D411E" w:rsidRPr="003D411E">
        <w:rPr>
          <w:rFonts w:hint="eastAsia"/>
        </w:rPr>
        <w:t>0003H</w:t>
      </w:r>
      <w:r w:rsidR="003D411E">
        <w:rPr>
          <w:rFonts w:hint="eastAsia"/>
        </w:rPr>
        <w:t>，</w:t>
      </w:r>
      <w:r w:rsidR="00D46DAA" w:rsidRPr="00D46DAA">
        <w:rPr>
          <w:rFonts w:hint="eastAsia"/>
        </w:rPr>
        <w:t>定时器</w:t>
      </w:r>
      <w:r w:rsidR="00D46DAA" w:rsidRPr="00D46DAA">
        <w:rPr>
          <w:rFonts w:hint="eastAsia"/>
        </w:rPr>
        <w:t>000BH</w:t>
      </w:r>
      <w:r w:rsidR="00264463">
        <w:rPr>
          <w:rFonts w:hint="eastAsia"/>
        </w:rPr>
        <w:t>，</w:t>
      </w:r>
      <w:r w:rsidR="00E14AF1">
        <w:rPr>
          <w:rFonts w:hint="eastAsia"/>
        </w:rPr>
        <w:t>外部中断</w:t>
      </w:r>
      <w:r w:rsidR="00E14AF1">
        <w:rPr>
          <w:rFonts w:hint="eastAsia"/>
        </w:rPr>
        <w:t>0013H</w:t>
      </w:r>
      <w:r w:rsidR="00E14AF1">
        <w:rPr>
          <w:rFonts w:hint="eastAsia"/>
        </w:rPr>
        <w:t>，定时器</w:t>
      </w:r>
      <w:r w:rsidR="00E14AF1">
        <w:rPr>
          <w:rFonts w:hint="eastAsia"/>
        </w:rPr>
        <w:t>001BH</w:t>
      </w:r>
      <w:r w:rsidR="00E14AF1">
        <w:rPr>
          <w:rFonts w:hint="eastAsia"/>
        </w:rPr>
        <w:t>，串口中断</w:t>
      </w:r>
      <w:r w:rsidR="00E14AF1">
        <w:rPr>
          <w:rFonts w:hint="eastAsia"/>
        </w:rPr>
        <w:t>0023H</w:t>
      </w:r>
      <w:r w:rsidR="00D12944">
        <w:rPr>
          <w:rFonts w:hint="eastAsia"/>
        </w:rPr>
        <w:t>。</w:t>
      </w:r>
    </w:p>
    <w:p w14:paraId="229628B0" w14:textId="53CB1FDF" w:rsidR="00EC53E1" w:rsidRDefault="004F0905" w:rsidP="00AC0E21">
      <w:r>
        <w:br w:type="page"/>
      </w:r>
    </w:p>
    <w:p w14:paraId="614B65BF" w14:textId="3038FE49" w:rsidR="001D40B1" w:rsidRDefault="00A25763" w:rsidP="001D40B1">
      <w:pPr>
        <w:pStyle w:val="a3"/>
      </w:pPr>
      <w:bookmarkStart w:id="4" w:name="_Toc135474815"/>
      <w:r>
        <w:rPr>
          <w:rFonts w:hint="eastAsia"/>
        </w:rPr>
        <w:lastRenderedPageBreak/>
        <w:t>2</w:t>
      </w:r>
      <w:r w:rsidR="001D40B1">
        <w:rPr>
          <w:rFonts w:hint="eastAsia"/>
        </w:rPr>
        <w:t>系统分析设计</w:t>
      </w:r>
      <w:bookmarkEnd w:id="4"/>
    </w:p>
    <w:p w14:paraId="0E1A0A1A" w14:textId="4E930498" w:rsidR="00410E11" w:rsidRDefault="00410E11" w:rsidP="00705815">
      <w:pPr>
        <w:ind w:firstLineChars="200" w:firstLine="480"/>
      </w:pPr>
      <w:r>
        <w:rPr>
          <w:rFonts w:hint="eastAsia"/>
        </w:rPr>
        <w:t>此系统应用由单片机最小系统，八盏</w:t>
      </w:r>
      <w:r>
        <w:rPr>
          <w:rFonts w:hint="eastAsia"/>
        </w:rPr>
        <w:t>LED</w:t>
      </w:r>
      <w:r>
        <w:rPr>
          <w:rFonts w:hint="eastAsia"/>
        </w:rPr>
        <w:t>灯，电阻，按钮等器件组成。本系统涉及两个外中断，中断优先级，</w:t>
      </w:r>
      <w:r>
        <w:rPr>
          <w:rFonts w:hint="eastAsia"/>
        </w:rPr>
        <w:t>LED</w:t>
      </w:r>
      <w:r>
        <w:rPr>
          <w:rFonts w:hint="eastAsia"/>
        </w:rPr>
        <w:t>的右移等问题，在设计中首先注意两个外中断的入口地址和中断优先级的设置，</w:t>
      </w:r>
      <w:r>
        <w:rPr>
          <w:rFonts w:hint="eastAsia"/>
        </w:rPr>
        <w:t>LED</w:t>
      </w:r>
      <w:r>
        <w:rPr>
          <w:rFonts w:hint="eastAsia"/>
        </w:rPr>
        <w:t>的右移的问题可以使用</w:t>
      </w:r>
      <w:r>
        <w:rPr>
          <w:rFonts w:hint="eastAsia"/>
        </w:rPr>
        <w:t>RR</w:t>
      </w:r>
      <w:r>
        <w:rPr>
          <w:rFonts w:hint="eastAsia"/>
        </w:rPr>
        <w:t>等逻辑操作指令实现。原理图设计如图</w:t>
      </w:r>
      <w:r w:rsidR="001F5B50">
        <w:rPr>
          <w:rFonts w:hint="eastAsia"/>
        </w:rPr>
        <w:t xml:space="preserve"> 2</w:t>
      </w:r>
      <w:r w:rsidR="001F5B50">
        <w:t>.1</w:t>
      </w:r>
      <w:r>
        <w:rPr>
          <w:rFonts w:hint="eastAsia"/>
        </w:rPr>
        <w:t>所示</w:t>
      </w:r>
      <w:r w:rsidR="00597F3E">
        <w:rPr>
          <w:rFonts w:hint="eastAsia"/>
        </w:rPr>
        <w:t>。</w:t>
      </w:r>
    </w:p>
    <w:p w14:paraId="2180803C" w14:textId="0D7CCF54" w:rsidR="00A71657" w:rsidRDefault="0076052F" w:rsidP="00A71657">
      <w:pPr>
        <w:pStyle w:val="aa"/>
      </w:pPr>
      <w:r>
        <w:rPr>
          <w:noProof/>
        </w:rPr>
        <w:drawing>
          <wp:inline distT="0" distB="0" distL="0" distR="0" wp14:anchorId="082A79FF" wp14:editId="762639AE">
            <wp:extent cx="4737845" cy="2880000"/>
            <wp:effectExtent l="0" t="0" r="5715" b="0"/>
            <wp:docPr id="1122881680" name="图片 1" descr="示意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1680" name="图片 1" descr="示意图&#10;&#10;中度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737845" cy="2880000"/>
                    </a:xfrm>
                    <a:prstGeom prst="rect">
                      <a:avLst/>
                    </a:prstGeom>
                  </pic:spPr>
                </pic:pic>
              </a:graphicData>
            </a:graphic>
          </wp:inline>
        </w:drawing>
      </w:r>
    </w:p>
    <w:p w14:paraId="1689941A" w14:textId="3ECF4F4F" w:rsidR="00B261D6" w:rsidRDefault="00A71657" w:rsidP="003441C7">
      <w:pPr>
        <w:pStyle w:val="aa"/>
      </w:pPr>
      <w:r>
        <w:rPr>
          <w:rFonts w:hint="eastAsia"/>
        </w:rPr>
        <w:t>图</w:t>
      </w:r>
      <w:r>
        <w:rPr>
          <w:rFonts w:hint="eastAsia"/>
        </w:rPr>
        <w:t xml:space="preserve"> </w:t>
      </w:r>
      <w:r>
        <w:t xml:space="preserve">2.1 </w:t>
      </w:r>
      <w:r>
        <w:rPr>
          <w:rFonts w:hint="eastAsia"/>
        </w:rPr>
        <w:t>原理设计图</w:t>
      </w:r>
    </w:p>
    <w:p w14:paraId="7F224341" w14:textId="10EAB0B4" w:rsidR="001E0836" w:rsidRDefault="001E0836">
      <w:pPr>
        <w:widowControl/>
        <w:spacing w:line="240" w:lineRule="auto"/>
        <w:jc w:val="left"/>
      </w:pPr>
      <w:r>
        <w:br w:type="page"/>
      </w:r>
    </w:p>
    <w:p w14:paraId="59ED2AB7" w14:textId="75F53FA7" w:rsidR="00E46911" w:rsidRDefault="001E0836" w:rsidP="001E0836">
      <w:pPr>
        <w:pStyle w:val="a3"/>
      </w:pPr>
      <w:bookmarkStart w:id="5" w:name="_Toc135474816"/>
      <w:r>
        <w:rPr>
          <w:rFonts w:hint="eastAsia"/>
        </w:rPr>
        <w:lastRenderedPageBreak/>
        <w:t>3</w:t>
      </w:r>
      <w:r>
        <w:rPr>
          <w:rFonts w:hint="eastAsia"/>
        </w:rPr>
        <w:t>程序流程图设计</w:t>
      </w:r>
      <w:bookmarkEnd w:id="5"/>
    </w:p>
    <w:p w14:paraId="5C97D4F7" w14:textId="032CD9ED" w:rsidR="001E0836" w:rsidRDefault="001E0836" w:rsidP="001E0836">
      <w:pPr>
        <w:ind w:firstLineChars="200" w:firstLine="480"/>
      </w:pPr>
      <w:r>
        <w:rPr>
          <w:rFonts w:hint="eastAsia"/>
        </w:rPr>
        <w:t>程序流程图如图</w:t>
      </w:r>
      <w:r>
        <w:rPr>
          <w:rFonts w:hint="eastAsia"/>
        </w:rPr>
        <w:t xml:space="preserve"> </w:t>
      </w:r>
      <w:r>
        <w:t>3.1</w:t>
      </w:r>
      <w:r>
        <w:rPr>
          <w:rFonts w:hint="eastAsia"/>
        </w:rPr>
        <w:t>所示。</w:t>
      </w:r>
    </w:p>
    <w:p w14:paraId="5A36E7C8" w14:textId="516B79A6" w:rsidR="001E0836" w:rsidRPr="0043021E" w:rsidRDefault="00952F9D" w:rsidP="0043021E">
      <w:pPr>
        <w:pStyle w:val="aa"/>
      </w:pPr>
      <w:r w:rsidRPr="0043021E">
        <w:rPr>
          <w:noProof/>
        </w:rPr>
        <w:drawing>
          <wp:inline distT="0" distB="0" distL="0" distR="0" wp14:anchorId="2326B225" wp14:editId="5F1565D6">
            <wp:extent cx="5400975" cy="4680000"/>
            <wp:effectExtent l="0" t="0" r="9525" b="6350"/>
            <wp:docPr id="112179310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93109" name="图片 2"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400975" cy="4680000"/>
                    </a:xfrm>
                    <a:prstGeom prst="rect">
                      <a:avLst/>
                    </a:prstGeom>
                  </pic:spPr>
                </pic:pic>
              </a:graphicData>
            </a:graphic>
          </wp:inline>
        </w:drawing>
      </w:r>
    </w:p>
    <w:p w14:paraId="6AB111F7" w14:textId="6D0FD514" w:rsidR="00DC4808" w:rsidRPr="0043021E" w:rsidRDefault="001E0836" w:rsidP="0043021E">
      <w:pPr>
        <w:pStyle w:val="aa"/>
      </w:pPr>
      <w:r w:rsidRPr="0043021E">
        <w:rPr>
          <w:rFonts w:hint="eastAsia"/>
        </w:rPr>
        <w:t>图</w:t>
      </w:r>
      <w:r w:rsidRPr="0043021E">
        <w:rPr>
          <w:rFonts w:hint="eastAsia"/>
        </w:rPr>
        <w:t xml:space="preserve"> </w:t>
      </w:r>
      <w:r w:rsidRPr="0043021E">
        <w:t xml:space="preserve">3.1 </w:t>
      </w:r>
      <w:r w:rsidRPr="0043021E">
        <w:rPr>
          <w:rFonts w:hint="eastAsia"/>
        </w:rPr>
        <w:t>程序流程图</w:t>
      </w:r>
    </w:p>
    <w:p w14:paraId="136E4B0B" w14:textId="77777777" w:rsidR="00DC4808" w:rsidRDefault="00DC4808">
      <w:pPr>
        <w:widowControl/>
        <w:spacing w:line="240" w:lineRule="auto"/>
        <w:jc w:val="left"/>
        <w:rPr>
          <w:rFonts w:eastAsia="黑体"/>
          <w:sz w:val="21"/>
        </w:rPr>
      </w:pPr>
      <w:r>
        <w:br w:type="page"/>
      </w:r>
    </w:p>
    <w:p w14:paraId="2B3D631B" w14:textId="05EF81D9" w:rsidR="001E0836" w:rsidRDefault="00DC4808" w:rsidP="00DC4808">
      <w:pPr>
        <w:pStyle w:val="a3"/>
      </w:pPr>
      <w:bookmarkStart w:id="6" w:name="_Toc135474817"/>
      <w:r>
        <w:rPr>
          <w:rFonts w:hint="eastAsia"/>
        </w:rPr>
        <w:lastRenderedPageBreak/>
        <w:t>4</w:t>
      </w:r>
      <w:r>
        <w:rPr>
          <w:rFonts w:hint="eastAsia"/>
        </w:rPr>
        <w:t>源程序设计</w:t>
      </w:r>
      <w:bookmarkEnd w:id="6"/>
    </w:p>
    <w:p w14:paraId="505526D7" w14:textId="5FCBF410" w:rsidR="00DC4808" w:rsidRDefault="00DC4808" w:rsidP="006F47F3">
      <w:pPr>
        <w:ind w:firstLineChars="200" w:firstLine="480"/>
      </w:pPr>
      <w:r>
        <w:rPr>
          <w:rFonts w:hint="eastAsia"/>
        </w:rPr>
        <w:t>本次作业采用</w:t>
      </w:r>
      <w:r>
        <w:rPr>
          <w:rFonts w:hint="eastAsia"/>
        </w:rPr>
        <w:t>C</w:t>
      </w:r>
      <w:r>
        <w:rPr>
          <w:rFonts w:hint="eastAsia"/>
        </w:rPr>
        <w:t>语言进行程序设计</w:t>
      </w:r>
      <w:r w:rsidR="0085553D">
        <w:rPr>
          <w:rFonts w:hint="eastAsia"/>
        </w:rPr>
        <w:t>，运用</w:t>
      </w:r>
      <w:r w:rsidR="0085553D">
        <w:rPr>
          <w:rFonts w:hint="eastAsia"/>
        </w:rPr>
        <w:t>Keil</w:t>
      </w:r>
      <w:r w:rsidR="0085553D">
        <w:rPr>
          <w:rFonts w:hint="eastAsia"/>
        </w:rPr>
        <w:t>软件进行编写</w:t>
      </w:r>
      <w:r>
        <w:rPr>
          <w:rFonts w:hint="eastAsia"/>
        </w:rPr>
        <w:t>，</w:t>
      </w:r>
      <w:r w:rsidR="006F47F3">
        <w:rPr>
          <w:rFonts w:hint="eastAsia"/>
        </w:rPr>
        <w:t>程序代码如下：</w:t>
      </w:r>
    </w:p>
    <w:p w14:paraId="0639C409" w14:textId="77777777" w:rsidR="00D82A0B" w:rsidRDefault="00D82A0B" w:rsidP="00D82A0B">
      <w:r>
        <w:rPr>
          <w:rFonts w:hint="eastAsia"/>
        </w:rPr>
        <w:t>C</w:t>
      </w:r>
      <w:r>
        <w:rPr>
          <w:rFonts w:hint="eastAsia"/>
        </w:rPr>
        <w:t>语言代码如下：</w:t>
      </w:r>
    </w:p>
    <w:p w14:paraId="71223162" w14:textId="77777777" w:rsidR="00D82A0B" w:rsidRDefault="00D82A0B" w:rsidP="00D82A0B">
      <w:r>
        <w:t>#include &lt;REGX51.H&gt;</w:t>
      </w:r>
    </w:p>
    <w:p w14:paraId="47CD6B92" w14:textId="77777777" w:rsidR="00D82A0B" w:rsidRDefault="00D82A0B" w:rsidP="00D82A0B">
      <w:r>
        <w:t>const tab1[]={0xff,0x00,0xff,0x00,0xff,0x00,</w:t>
      </w:r>
    </w:p>
    <w:p w14:paraId="2EA49A54" w14:textId="0A80AAF6" w:rsidR="00D82A0B" w:rsidRDefault="00D82A0B" w:rsidP="00D82A0B">
      <w:r>
        <w:tab/>
      </w:r>
      <w:r>
        <w:tab/>
      </w:r>
      <w:r>
        <w:tab/>
        <w:t>0xff,0x00,0xff,0x00,0xff,0x00,};</w:t>
      </w:r>
    </w:p>
    <w:p w14:paraId="7BC15DA1" w14:textId="77777777" w:rsidR="00D82A0B" w:rsidRDefault="00D82A0B" w:rsidP="00D82A0B">
      <w:r>
        <w:t>const tab2[]={0xfe,0xfd,0xfb,0xf7,0xef,0xdf,0xbf,0x7f,</w:t>
      </w:r>
    </w:p>
    <w:p w14:paraId="4431F6E1" w14:textId="58FA9429" w:rsidR="00D82A0B" w:rsidRDefault="00D82A0B" w:rsidP="00D82A0B">
      <w:r>
        <w:tab/>
      </w:r>
      <w:r>
        <w:tab/>
      </w:r>
      <w:r>
        <w:tab/>
        <w:t>0xfe,0xfd,0xfb,0xf7,0xef,0xdf,0xbf,0x7f,</w:t>
      </w:r>
    </w:p>
    <w:p w14:paraId="4BD8E649" w14:textId="1D2E1435" w:rsidR="00D82A0B" w:rsidRDefault="00D82A0B" w:rsidP="00D82A0B">
      <w:r>
        <w:tab/>
      </w:r>
      <w:r>
        <w:tab/>
      </w:r>
      <w:r>
        <w:tab/>
        <w:t>0xfe,0xfd,0xfb,0xf7,0xef,0xdf,0xbf,0x7f,</w:t>
      </w:r>
    </w:p>
    <w:p w14:paraId="5B076279" w14:textId="6B0A47BF" w:rsidR="00D82A0B" w:rsidRDefault="00D82A0B" w:rsidP="00D82A0B">
      <w:r>
        <w:tab/>
      </w:r>
      <w:r>
        <w:tab/>
      </w:r>
      <w:r>
        <w:tab/>
        <w:t>0xfe,0xfd,0xfb,0xf7,0xef,0xdf,0xbf,0x7f,};</w:t>
      </w:r>
    </w:p>
    <w:p w14:paraId="4559A1A2" w14:textId="77777777" w:rsidR="00D82A0B" w:rsidRDefault="00D82A0B" w:rsidP="00D82A0B">
      <w:r>
        <w:t>char a;</w:t>
      </w:r>
    </w:p>
    <w:p w14:paraId="1A9AB05A" w14:textId="77777777" w:rsidR="00D82A0B" w:rsidRDefault="00D82A0B" w:rsidP="00D82A0B">
      <w:r>
        <w:t>void delay()</w:t>
      </w:r>
    </w:p>
    <w:p w14:paraId="3B6C20C5" w14:textId="77777777" w:rsidR="00D82A0B" w:rsidRDefault="00D82A0B" w:rsidP="00D82A0B">
      <w:r>
        <w:t>{</w:t>
      </w:r>
    </w:p>
    <w:p w14:paraId="3E32089F" w14:textId="77777777" w:rsidR="00D82A0B" w:rsidRDefault="00D82A0B" w:rsidP="00D82A0B">
      <w:r>
        <w:tab/>
        <w:t xml:space="preserve">int </w:t>
      </w:r>
      <w:proofErr w:type="spellStart"/>
      <w:r>
        <w:t>i,j</w:t>
      </w:r>
      <w:proofErr w:type="spellEnd"/>
      <w:r>
        <w:t>;</w:t>
      </w:r>
    </w:p>
    <w:p w14:paraId="20819A8C" w14:textId="77777777" w:rsidR="00D82A0B" w:rsidRDefault="00D82A0B" w:rsidP="00D82A0B">
      <w:r>
        <w:tab/>
        <w:t>for(</w:t>
      </w:r>
      <w:proofErr w:type="spellStart"/>
      <w:r>
        <w:t>i</w:t>
      </w:r>
      <w:proofErr w:type="spellEnd"/>
      <w:r>
        <w:t>=0;i&lt;256;i++)</w:t>
      </w:r>
    </w:p>
    <w:p w14:paraId="2712BE15" w14:textId="77777777" w:rsidR="00D82A0B" w:rsidRDefault="00D82A0B" w:rsidP="00D82A0B">
      <w:r>
        <w:tab/>
        <w:t>for(j=0;j&lt;256;j++)</w:t>
      </w:r>
    </w:p>
    <w:p w14:paraId="15130193" w14:textId="77777777" w:rsidR="00D82A0B" w:rsidRDefault="00D82A0B" w:rsidP="00D82A0B">
      <w:r>
        <w:tab/>
        <w:t>{;}</w:t>
      </w:r>
    </w:p>
    <w:p w14:paraId="153024FE" w14:textId="77777777" w:rsidR="00D82A0B" w:rsidRDefault="00D82A0B" w:rsidP="00D82A0B">
      <w:r>
        <w:t>}</w:t>
      </w:r>
    </w:p>
    <w:p w14:paraId="7307EDC6" w14:textId="77777777" w:rsidR="00D82A0B" w:rsidRDefault="00D82A0B" w:rsidP="00D82A0B">
      <w:r>
        <w:t>void int0() interrupt 0</w:t>
      </w:r>
    </w:p>
    <w:p w14:paraId="1239CC67" w14:textId="77777777" w:rsidR="00D82A0B" w:rsidRDefault="00D82A0B" w:rsidP="00D82A0B">
      <w:r>
        <w:t>{</w:t>
      </w:r>
    </w:p>
    <w:p w14:paraId="4E634E7A" w14:textId="77777777" w:rsidR="00D82A0B" w:rsidRDefault="00D82A0B" w:rsidP="00D82A0B">
      <w:r>
        <w:tab/>
      </w:r>
      <w:r>
        <w:tab/>
        <w:t xml:space="preserve">char </w:t>
      </w:r>
      <w:proofErr w:type="spellStart"/>
      <w:r>
        <w:t>i</w:t>
      </w:r>
      <w:proofErr w:type="spellEnd"/>
      <w:r>
        <w:t>;</w:t>
      </w:r>
    </w:p>
    <w:p w14:paraId="52C68DF6" w14:textId="77777777" w:rsidR="00D82A0B" w:rsidRDefault="00D82A0B" w:rsidP="00D82A0B">
      <w:r>
        <w:tab/>
      </w:r>
      <w:r>
        <w:tab/>
        <w:t>for(</w:t>
      </w:r>
      <w:proofErr w:type="spellStart"/>
      <w:r>
        <w:t>i</w:t>
      </w:r>
      <w:proofErr w:type="spellEnd"/>
      <w:r>
        <w:t>=0;i&lt;13;i++)</w:t>
      </w:r>
    </w:p>
    <w:p w14:paraId="264108EF" w14:textId="77777777" w:rsidR="00D82A0B" w:rsidRDefault="00D82A0B" w:rsidP="00D82A0B">
      <w:r>
        <w:tab/>
      </w:r>
      <w:r>
        <w:tab/>
        <w:t>{</w:t>
      </w:r>
    </w:p>
    <w:p w14:paraId="28008840" w14:textId="77777777" w:rsidR="00D82A0B" w:rsidRDefault="00D82A0B" w:rsidP="00D82A0B">
      <w:r>
        <w:tab/>
      </w:r>
      <w:r>
        <w:tab/>
      </w:r>
      <w:r>
        <w:tab/>
        <w:t>P0=tab1[</w:t>
      </w:r>
      <w:proofErr w:type="spellStart"/>
      <w:r>
        <w:t>i</w:t>
      </w:r>
      <w:proofErr w:type="spellEnd"/>
      <w:r>
        <w:t>];</w:t>
      </w:r>
    </w:p>
    <w:p w14:paraId="3777C768" w14:textId="77777777" w:rsidR="00D82A0B" w:rsidRDefault="00D82A0B" w:rsidP="00D82A0B">
      <w:r>
        <w:tab/>
      </w:r>
      <w:r>
        <w:tab/>
      </w:r>
      <w:r>
        <w:tab/>
        <w:t>delay();</w:t>
      </w:r>
    </w:p>
    <w:p w14:paraId="0929B78D" w14:textId="77777777" w:rsidR="00D82A0B" w:rsidRDefault="00D82A0B" w:rsidP="00D82A0B">
      <w:r>
        <w:tab/>
      </w:r>
      <w:r>
        <w:tab/>
        <w:t>}</w:t>
      </w:r>
    </w:p>
    <w:p w14:paraId="20735CBD" w14:textId="77777777" w:rsidR="00D82A0B" w:rsidRDefault="00D82A0B" w:rsidP="00D82A0B">
      <w:r>
        <w:t>}</w:t>
      </w:r>
    </w:p>
    <w:p w14:paraId="04B98133" w14:textId="77777777" w:rsidR="00D82A0B" w:rsidRDefault="00D82A0B" w:rsidP="00D82A0B">
      <w:r>
        <w:t>void int1() interrupt 2</w:t>
      </w:r>
    </w:p>
    <w:p w14:paraId="5B9E4064" w14:textId="77777777" w:rsidR="00D82A0B" w:rsidRDefault="00D82A0B" w:rsidP="00D82A0B">
      <w:r>
        <w:t>{</w:t>
      </w:r>
    </w:p>
    <w:p w14:paraId="61192560" w14:textId="77777777" w:rsidR="00D82A0B" w:rsidRDefault="00D82A0B" w:rsidP="00D82A0B">
      <w:r>
        <w:tab/>
        <w:t xml:space="preserve">char </w:t>
      </w:r>
      <w:proofErr w:type="spellStart"/>
      <w:r>
        <w:t>i</w:t>
      </w:r>
      <w:proofErr w:type="spellEnd"/>
      <w:r>
        <w:t>;</w:t>
      </w:r>
    </w:p>
    <w:p w14:paraId="1CBBC70B" w14:textId="77777777" w:rsidR="00D82A0B" w:rsidRDefault="00D82A0B" w:rsidP="00D82A0B">
      <w:r>
        <w:lastRenderedPageBreak/>
        <w:tab/>
        <w:t>for(</w:t>
      </w:r>
      <w:proofErr w:type="spellStart"/>
      <w:r>
        <w:t>i</w:t>
      </w:r>
      <w:proofErr w:type="spellEnd"/>
      <w:r>
        <w:t>=0;i&lt;32;i++)</w:t>
      </w:r>
    </w:p>
    <w:p w14:paraId="6ACFAB70" w14:textId="77777777" w:rsidR="00D82A0B" w:rsidRDefault="00D82A0B" w:rsidP="00D82A0B">
      <w:r>
        <w:tab/>
        <w:t>{</w:t>
      </w:r>
    </w:p>
    <w:p w14:paraId="3BF0DB9A" w14:textId="77777777" w:rsidR="00D82A0B" w:rsidRDefault="00D82A0B" w:rsidP="00D82A0B">
      <w:r>
        <w:tab/>
      </w:r>
      <w:r>
        <w:tab/>
        <w:t>P0=tab2[</w:t>
      </w:r>
      <w:proofErr w:type="spellStart"/>
      <w:r>
        <w:t>i</w:t>
      </w:r>
      <w:proofErr w:type="spellEnd"/>
      <w:r>
        <w:t>];</w:t>
      </w:r>
    </w:p>
    <w:p w14:paraId="22257CC9" w14:textId="77777777" w:rsidR="00D82A0B" w:rsidRDefault="00D82A0B" w:rsidP="00D82A0B">
      <w:r>
        <w:tab/>
      </w:r>
      <w:r>
        <w:tab/>
        <w:t>delay();</w:t>
      </w:r>
    </w:p>
    <w:p w14:paraId="1330FCB2" w14:textId="77777777" w:rsidR="00D82A0B" w:rsidRDefault="00D82A0B" w:rsidP="00D82A0B">
      <w:r>
        <w:tab/>
        <w:t>}</w:t>
      </w:r>
    </w:p>
    <w:p w14:paraId="595AEBB0" w14:textId="77777777" w:rsidR="00D82A0B" w:rsidRDefault="00D82A0B" w:rsidP="00D82A0B">
      <w:r>
        <w:t>}</w:t>
      </w:r>
    </w:p>
    <w:p w14:paraId="1010B387" w14:textId="77777777" w:rsidR="00D82A0B" w:rsidRDefault="00D82A0B" w:rsidP="00D82A0B">
      <w:r>
        <w:t>void main()</w:t>
      </w:r>
    </w:p>
    <w:p w14:paraId="6BC40DCB" w14:textId="77777777" w:rsidR="00D82A0B" w:rsidRDefault="00D82A0B" w:rsidP="00D82A0B">
      <w:r>
        <w:t>{</w:t>
      </w:r>
    </w:p>
    <w:p w14:paraId="5B521716" w14:textId="77777777" w:rsidR="00D82A0B" w:rsidRDefault="00D82A0B" w:rsidP="00D82A0B">
      <w:r>
        <w:tab/>
        <w:t>IE=0x85;</w:t>
      </w:r>
    </w:p>
    <w:p w14:paraId="774C8805" w14:textId="77777777" w:rsidR="00D82A0B" w:rsidRDefault="00D82A0B" w:rsidP="00D82A0B">
      <w:r>
        <w:tab/>
        <w:t>IP=0x01;</w:t>
      </w:r>
    </w:p>
    <w:p w14:paraId="4E0B30A3" w14:textId="77777777" w:rsidR="00D82A0B" w:rsidRDefault="00D82A0B" w:rsidP="00D82A0B">
      <w:r>
        <w:tab/>
        <w:t>TCON=0x00;</w:t>
      </w:r>
    </w:p>
    <w:p w14:paraId="1E55AAC5" w14:textId="77777777" w:rsidR="00D82A0B" w:rsidRDefault="00D82A0B" w:rsidP="00D82A0B">
      <w:r>
        <w:tab/>
        <w:t>while(1)</w:t>
      </w:r>
    </w:p>
    <w:p w14:paraId="5784FAF7" w14:textId="77777777" w:rsidR="00D82A0B" w:rsidRDefault="00D82A0B" w:rsidP="00D82A0B">
      <w:r>
        <w:tab/>
        <w:t>{</w:t>
      </w:r>
    </w:p>
    <w:p w14:paraId="239CC6CD" w14:textId="77777777" w:rsidR="00D82A0B" w:rsidRDefault="00D82A0B" w:rsidP="00D82A0B">
      <w:r>
        <w:tab/>
      </w:r>
      <w:r>
        <w:tab/>
        <w:t>char x;</w:t>
      </w:r>
    </w:p>
    <w:p w14:paraId="50835D9F" w14:textId="77777777" w:rsidR="00D82A0B" w:rsidRDefault="00D82A0B" w:rsidP="00D82A0B">
      <w:r>
        <w:tab/>
      </w:r>
      <w:r>
        <w:tab/>
        <w:t>for(x=0;x&lt;23;x++)</w:t>
      </w:r>
    </w:p>
    <w:p w14:paraId="5AAB6A9C" w14:textId="77777777" w:rsidR="00D82A0B" w:rsidRDefault="00D82A0B" w:rsidP="00D82A0B">
      <w:r>
        <w:tab/>
      </w:r>
      <w:r>
        <w:tab/>
        <w:t>{</w:t>
      </w:r>
    </w:p>
    <w:p w14:paraId="7D25D84E" w14:textId="77777777" w:rsidR="00D82A0B" w:rsidRDefault="00D82A0B" w:rsidP="00D82A0B">
      <w:r>
        <w:tab/>
      </w:r>
      <w:r>
        <w:tab/>
      </w:r>
      <w:r>
        <w:tab/>
        <w:t>P0=~P0;</w:t>
      </w:r>
    </w:p>
    <w:p w14:paraId="2FE82F48" w14:textId="77777777" w:rsidR="00D82A0B" w:rsidRDefault="00D82A0B" w:rsidP="00D82A0B">
      <w:r>
        <w:tab/>
      </w:r>
      <w:r>
        <w:tab/>
      </w:r>
      <w:r>
        <w:tab/>
        <w:t>delay();</w:t>
      </w:r>
    </w:p>
    <w:p w14:paraId="796ABC3D" w14:textId="77777777" w:rsidR="00D82A0B" w:rsidRDefault="00D82A0B" w:rsidP="00D82A0B">
      <w:r>
        <w:tab/>
      </w:r>
      <w:r>
        <w:tab/>
        <w:t>}</w:t>
      </w:r>
    </w:p>
    <w:p w14:paraId="0EC45D42" w14:textId="77777777" w:rsidR="00D82A0B" w:rsidRDefault="00D82A0B" w:rsidP="00D82A0B">
      <w:r>
        <w:tab/>
        <w:t>}</w:t>
      </w:r>
    </w:p>
    <w:p w14:paraId="1E3A7270" w14:textId="77777777" w:rsidR="00D82A0B" w:rsidRDefault="00D82A0B" w:rsidP="00D82A0B">
      <w:r>
        <w:t>}</w:t>
      </w:r>
    </w:p>
    <w:p w14:paraId="4344F4C6" w14:textId="77777777" w:rsidR="00D82A0B" w:rsidRDefault="00D82A0B" w:rsidP="00E316AB">
      <w:pPr>
        <w:ind w:firstLineChars="200" w:firstLine="480"/>
      </w:pPr>
      <w:r>
        <w:rPr>
          <w:rFonts w:hint="eastAsia"/>
        </w:rPr>
        <w:t>汇编代码如下：</w:t>
      </w:r>
    </w:p>
    <w:p w14:paraId="476F31B6" w14:textId="77777777" w:rsidR="00D82A0B" w:rsidRDefault="00D82A0B" w:rsidP="00D82A0B">
      <w:r>
        <w:t>ORG 0000H</w:t>
      </w:r>
    </w:p>
    <w:p w14:paraId="0FD2EE88" w14:textId="77777777" w:rsidR="00D82A0B" w:rsidRDefault="00D82A0B" w:rsidP="00D82A0B">
      <w:r>
        <w:tab/>
        <w:t>AJMP START</w:t>
      </w:r>
    </w:p>
    <w:p w14:paraId="2A15A1F6" w14:textId="77777777" w:rsidR="00D82A0B" w:rsidRDefault="00D82A0B" w:rsidP="00D82A0B">
      <w:r>
        <w:t>ORG 0003H</w:t>
      </w:r>
    </w:p>
    <w:p w14:paraId="1AF329F2" w14:textId="77777777" w:rsidR="00D82A0B" w:rsidRDefault="00D82A0B" w:rsidP="00D82A0B">
      <w:r>
        <w:tab/>
        <w:t>AJMP INTR0</w:t>
      </w:r>
    </w:p>
    <w:p w14:paraId="7D9CD8A4" w14:textId="77777777" w:rsidR="00D82A0B" w:rsidRDefault="00D82A0B" w:rsidP="00D82A0B">
      <w:r>
        <w:t>ORG 0013H</w:t>
      </w:r>
    </w:p>
    <w:p w14:paraId="05300078" w14:textId="77777777" w:rsidR="00D82A0B" w:rsidRDefault="00D82A0B" w:rsidP="00D82A0B">
      <w:r>
        <w:tab/>
        <w:t>AJMP INTR1</w:t>
      </w:r>
    </w:p>
    <w:p w14:paraId="1D8EBCDC" w14:textId="77777777" w:rsidR="00D82A0B" w:rsidRDefault="00D82A0B" w:rsidP="00D82A0B">
      <w:r>
        <w:tab/>
        <w:t>START:MOV IE,#85H</w:t>
      </w:r>
    </w:p>
    <w:p w14:paraId="07EFFF6B" w14:textId="77777777" w:rsidR="00D82A0B" w:rsidRDefault="00D82A0B" w:rsidP="00D82A0B">
      <w:r>
        <w:tab/>
        <w:t>MOV IP,#01H</w:t>
      </w:r>
    </w:p>
    <w:p w14:paraId="1D2667E4" w14:textId="77777777" w:rsidR="00D82A0B" w:rsidRDefault="00D82A0B" w:rsidP="00D82A0B">
      <w:r>
        <w:lastRenderedPageBreak/>
        <w:tab/>
        <w:t>MOV TCON,#00H</w:t>
      </w:r>
    </w:p>
    <w:p w14:paraId="656C5C42" w14:textId="77777777" w:rsidR="00D82A0B" w:rsidRDefault="00D82A0B" w:rsidP="00D82A0B">
      <w:r>
        <w:tab/>
        <w:t>MOV SP,#60H</w:t>
      </w:r>
    </w:p>
    <w:p w14:paraId="091C464B" w14:textId="77777777" w:rsidR="00D82A0B" w:rsidRDefault="00D82A0B" w:rsidP="00D82A0B">
      <w:r>
        <w:tab/>
        <w:t>MOV P0,#0FFH</w:t>
      </w:r>
    </w:p>
    <w:p w14:paraId="1CC15775" w14:textId="77777777" w:rsidR="00D82A0B" w:rsidRDefault="00D82A0B" w:rsidP="00D82A0B">
      <w:r>
        <w:tab/>
        <w:t>MOV P3,#0FFH</w:t>
      </w:r>
    </w:p>
    <w:p w14:paraId="4044DD6C" w14:textId="77777777" w:rsidR="00D82A0B" w:rsidRDefault="00D82A0B" w:rsidP="00D82A0B">
      <w:r>
        <w:tab/>
        <w:t>MOV R0, #00H</w:t>
      </w:r>
    </w:p>
    <w:p w14:paraId="2CEF61BC" w14:textId="77777777" w:rsidR="00D82A0B" w:rsidRDefault="00D82A0B" w:rsidP="00D82A0B">
      <w:r>
        <w:tab/>
        <w:t>MOV A,#00H</w:t>
      </w:r>
    </w:p>
    <w:p w14:paraId="7685398B" w14:textId="77777777" w:rsidR="00D82A0B" w:rsidRDefault="00D82A0B" w:rsidP="00D82A0B">
      <w:r>
        <w:tab/>
        <w:t>LP1:MOV P0,A</w:t>
      </w:r>
    </w:p>
    <w:p w14:paraId="6FFD77F0" w14:textId="77777777" w:rsidR="00D82A0B" w:rsidRDefault="00D82A0B" w:rsidP="00D82A0B">
      <w:r>
        <w:tab/>
        <w:t>LCALL DELAY</w:t>
      </w:r>
    </w:p>
    <w:p w14:paraId="69EF287F" w14:textId="77777777" w:rsidR="00D82A0B" w:rsidRDefault="00D82A0B" w:rsidP="00D82A0B">
      <w:r>
        <w:tab/>
        <w:t>CPL A</w:t>
      </w:r>
    </w:p>
    <w:p w14:paraId="16F18926" w14:textId="77777777" w:rsidR="00D82A0B" w:rsidRDefault="00D82A0B" w:rsidP="00D82A0B">
      <w:r>
        <w:tab/>
        <w:t>SJMP LP1</w:t>
      </w:r>
    </w:p>
    <w:p w14:paraId="4B2737B1" w14:textId="77777777" w:rsidR="00D82A0B" w:rsidRDefault="00D82A0B" w:rsidP="00D82A0B">
      <w:r>
        <w:tab/>
        <w:t>INTR1:PUSH ACC</w:t>
      </w:r>
    </w:p>
    <w:p w14:paraId="3A9066AE" w14:textId="77777777" w:rsidR="00D82A0B" w:rsidRDefault="00D82A0B" w:rsidP="00D82A0B">
      <w:r>
        <w:tab/>
        <w:t>PUSH PSW</w:t>
      </w:r>
    </w:p>
    <w:p w14:paraId="50BFF1D5" w14:textId="77777777" w:rsidR="00D82A0B" w:rsidRDefault="00D82A0B" w:rsidP="00D82A0B">
      <w:r>
        <w:tab/>
        <w:t>INC R0</w:t>
      </w:r>
    </w:p>
    <w:p w14:paraId="6EAD634D" w14:textId="77777777" w:rsidR="00D82A0B" w:rsidRDefault="00D82A0B" w:rsidP="00D82A0B">
      <w:r>
        <w:tab/>
        <w:t>MOV P0,#00H</w:t>
      </w:r>
    </w:p>
    <w:p w14:paraId="0CC76288" w14:textId="77777777" w:rsidR="00D82A0B" w:rsidRDefault="00D82A0B" w:rsidP="00D82A0B">
      <w:r>
        <w:tab/>
        <w:t>MOV A,#0FFH</w:t>
      </w:r>
    </w:p>
    <w:p w14:paraId="581BC210" w14:textId="77777777" w:rsidR="00D82A0B" w:rsidRDefault="00D82A0B" w:rsidP="00D82A0B">
      <w:r>
        <w:tab/>
        <w:t>MOV R4,#03H</w:t>
      </w:r>
    </w:p>
    <w:p w14:paraId="3BF0C4AB" w14:textId="77777777" w:rsidR="00D82A0B" w:rsidRDefault="00D82A0B" w:rsidP="00D82A0B">
      <w:r>
        <w:tab/>
        <w:t>SINGLE:MOV P0,A</w:t>
      </w:r>
    </w:p>
    <w:p w14:paraId="1EB59A55" w14:textId="77777777" w:rsidR="00D82A0B" w:rsidRDefault="00D82A0B" w:rsidP="00D82A0B">
      <w:r>
        <w:tab/>
        <w:t>LCALL DELAY</w:t>
      </w:r>
    </w:p>
    <w:p w14:paraId="37EE69EC" w14:textId="77777777" w:rsidR="00D82A0B" w:rsidRDefault="00D82A0B" w:rsidP="00D82A0B">
      <w:r>
        <w:tab/>
        <w:t>SWAP A</w:t>
      </w:r>
    </w:p>
    <w:p w14:paraId="506261AB" w14:textId="77777777" w:rsidR="00D82A0B" w:rsidRDefault="00D82A0B" w:rsidP="00D82A0B">
      <w:r>
        <w:tab/>
        <w:t>DJNZ R4,SINGLE</w:t>
      </w:r>
    </w:p>
    <w:p w14:paraId="6949BC47" w14:textId="77777777" w:rsidR="00D82A0B" w:rsidRDefault="00D82A0B" w:rsidP="00D82A0B">
      <w:r>
        <w:tab/>
        <w:t>AJMP EXIT</w:t>
      </w:r>
    </w:p>
    <w:p w14:paraId="4CC8E3DB" w14:textId="77777777" w:rsidR="00D82A0B" w:rsidRDefault="00D82A0B" w:rsidP="00D82A0B">
      <w:r>
        <w:tab/>
        <w:t>LP3:MOV P0,A</w:t>
      </w:r>
    </w:p>
    <w:p w14:paraId="51DA3042" w14:textId="77777777" w:rsidR="00D82A0B" w:rsidRDefault="00D82A0B" w:rsidP="00D82A0B">
      <w:r>
        <w:tab/>
        <w:t>LCALL DELAY</w:t>
      </w:r>
    </w:p>
    <w:p w14:paraId="3A7A3CCD" w14:textId="77777777" w:rsidR="00D82A0B" w:rsidRDefault="00D82A0B" w:rsidP="00D82A0B">
      <w:r>
        <w:tab/>
        <w:t>RR A</w:t>
      </w:r>
    </w:p>
    <w:p w14:paraId="7E7B62BB" w14:textId="77777777" w:rsidR="00D82A0B" w:rsidRDefault="00D82A0B" w:rsidP="00D82A0B">
      <w:r>
        <w:tab/>
        <w:t>DJNZ R2,LP3</w:t>
      </w:r>
    </w:p>
    <w:p w14:paraId="5E878D1A" w14:textId="77777777" w:rsidR="00D82A0B" w:rsidRDefault="00D82A0B" w:rsidP="00D82A0B">
      <w:r>
        <w:tab/>
        <w:t>EXIT:NOP</w:t>
      </w:r>
    </w:p>
    <w:p w14:paraId="113D1150" w14:textId="77777777" w:rsidR="00D82A0B" w:rsidRDefault="00D82A0B" w:rsidP="00D82A0B">
      <w:r>
        <w:tab/>
        <w:t>POP PSW</w:t>
      </w:r>
    </w:p>
    <w:p w14:paraId="6ECDEEFE" w14:textId="77777777" w:rsidR="00D82A0B" w:rsidRDefault="00D82A0B" w:rsidP="00D82A0B">
      <w:r>
        <w:tab/>
        <w:t>POP ACC</w:t>
      </w:r>
    </w:p>
    <w:p w14:paraId="6D568AAB" w14:textId="77777777" w:rsidR="00D82A0B" w:rsidRDefault="00D82A0B" w:rsidP="00D82A0B">
      <w:r>
        <w:tab/>
        <w:t>RETI</w:t>
      </w:r>
    </w:p>
    <w:p w14:paraId="2C12C0D4" w14:textId="77777777" w:rsidR="00D82A0B" w:rsidRDefault="00D82A0B" w:rsidP="00D82A0B">
      <w:r>
        <w:tab/>
        <w:t>INTR0:MOV P0,#00H</w:t>
      </w:r>
    </w:p>
    <w:p w14:paraId="667C3E7C" w14:textId="77777777" w:rsidR="00D82A0B" w:rsidRDefault="00D82A0B" w:rsidP="00D82A0B">
      <w:r>
        <w:lastRenderedPageBreak/>
        <w:tab/>
        <w:t>LCALL DELAY</w:t>
      </w:r>
    </w:p>
    <w:p w14:paraId="47760119" w14:textId="77777777" w:rsidR="00D82A0B" w:rsidRDefault="00D82A0B" w:rsidP="00D82A0B">
      <w:r>
        <w:tab/>
        <w:t>MOV P0,#0FFH</w:t>
      </w:r>
    </w:p>
    <w:p w14:paraId="1515050F" w14:textId="77777777" w:rsidR="00D82A0B" w:rsidRDefault="00D82A0B" w:rsidP="00D82A0B">
      <w:r>
        <w:tab/>
        <w:t>MOV R4,#05H</w:t>
      </w:r>
    </w:p>
    <w:p w14:paraId="626FD648" w14:textId="77777777" w:rsidR="00D82A0B" w:rsidRDefault="00D82A0B" w:rsidP="00D82A0B">
      <w:r>
        <w:tab/>
        <w:t>RETI</w:t>
      </w:r>
    </w:p>
    <w:p w14:paraId="777C6D15" w14:textId="77777777" w:rsidR="00D82A0B" w:rsidRDefault="00D82A0B" w:rsidP="00D82A0B">
      <w:r>
        <w:tab/>
        <w:t>DELAY:MOV R7,#20</w:t>
      </w:r>
    </w:p>
    <w:p w14:paraId="7B71B22A" w14:textId="77777777" w:rsidR="00D82A0B" w:rsidRDefault="00D82A0B" w:rsidP="00D82A0B">
      <w:r>
        <w:tab/>
        <w:t>DELA1:MOV R6,#20</w:t>
      </w:r>
    </w:p>
    <w:p w14:paraId="53CCF90E" w14:textId="77777777" w:rsidR="00D82A0B" w:rsidRDefault="00D82A0B" w:rsidP="00D82A0B">
      <w:r>
        <w:tab/>
        <w:t>DELA2:MOV R5,#248</w:t>
      </w:r>
    </w:p>
    <w:p w14:paraId="797B7B67" w14:textId="77777777" w:rsidR="00D82A0B" w:rsidRDefault="00D82A0B" w:rsidP="00D82A0B">
      <w:r>
        <w:tab/>
        <w:t>DJNZ R5,$</w:t>
      </w:r>
    </w:p>
    <w:p w14:paraId="113A1F26" w14:textId="77777777" w:rsidR="00D82A0B" w:rsidRDefault="00D82A0B" w:rsidP="00D82A0B">
      <w:r>
        <w:tab/>
        <w:t>DJNZ R6,DELA2</w:t>
      </w:r>
    </w:p>
    <w:p w14:paraId="7DC9AAAD" w14:textId="77777777" w:rsidR="00D82A0B" w:rsidRDefault="00D82A0B" w:rsidP="00D82A0B">
      <w:r>
        <w:tab/>
        <w:t>DJNZ R7,DELA1</w:t>
      </w:r>
    </w:p>
    <w:p w14:paraId="3CA59FB1" w14:textId="77777777" w:rsidR="00D82A0B" w:rsidRDefault="00D82A0B" w:rsidP="00D82A0B">
      <w:r>
        <w:tab/>
        <w:t>RET</w:t>
      </w:r>
    </w:p>
    <w:p w14:paraId="2E5EEFCB" w14:textId="38EC120F" w:rsidR="00431FB6" w:rsidRDefault="00D82A0B" w:rsidP="00D82A0B">
      <w:r>
        <w:t>END</w:t>
      </w:r>
    </w:p>
    <w:p w14:paraId="59DCB02F" w14:textId="418C4849" w:rsidR="00534327" w:rsidRDefault="00534327" w:rsidP="002B5BD8">
      <w:pPr>
        <w:ind w:firstLineChars="200" w:firstLine="480"/>
      </w:pPr>
      <w:r>
        <w:rPr>
          <w:rFonts w:hint="eastAsia"/>
        </w:rPr>
        <w:t>编辑好代码之后，进行编译和构建，生成</w:t>
      </w:r>
      <w:r>
        <w:rPr>
          <w:rFonts w:hint="eastAsia"/>
        </w:rPr>
        <w:t>HEX</w:t>
      </w:r>
      <w:r>
        <w:rPr>
          <w:rFonts w:hint="eastAsia"/>
        </w:rPr>
        <w:t>文件用于仿真。</w:t>
      </w:r>
    </w:p>
    <w:p w14:paraId="3DBDE5B2" w14:textId="3921BAF3" w:rsidR="00A924AA" w:rsidRDefault="00A924AA">
      <w:pPr>
        <w:widowControl/>
        <w:spacing w:line="240" w:lineRule="auto"/>
        <w:jc w:val="left"/>
      </w:pPr>
      <w:r>
        <w:br w:type="page"/>
      </w:r>
    </w:p>
    <w:p w14:paraId="5E0DDB96" w14:textId="0674DAF1" w:rsidR="00A924AA" w:rsidRDefault="00A924AA" w:rsidP="00A924AA">
      <w:pPr>
        <w:pStyle w:val="a3"/>
      </w:pPr>
      <w:bookmarkStart w:id="7" w:name="_Toc135474818"/>
      <w:r>
        <w:rPr>
          <w:rFonts w:hint="eastAsia"/>
        </w:rPr>
        <w:lastRenderedPageBreak/>
        <w:t>5</w:t>
      </w:r>
      <w:r>
        <w:rPr>
          <w:rFonts w:hint="eastAsia"/>
        </w:rPr>
        <w:t>系统调试与仿真及调试结果分析</w:t>
      </w:r>
      <w:bookmarkEnd w:id="7"/>
    </w:p>
    <w:p w14:paraId="4BFFFC0F" w14:textId="5A515A20" w:rsidR="00A924AA" w:rsidRDefault="00A924AA" w:rsidP="00A924AA">
      <w:r>
        <w:rPr>
          <w:rFonts w:hint="eastAsia"/>
        </w:rPr>
        <w:t>仿真结果如图</w:t>
      </w:r>
      <w:r>
        <w:t xml:space="preserve"> 5.1</w:t>
      </w:r>
      <w:r>
        <w:rPr>
          <w:rFonts w:hint="eastAsia"/>
        </w:rPr>
        <w:t>所示，</w:t>
      </w:r>
      <w:r w:rsidRPr="00A924AA">
        <w:rPr>
          <w:rFonts w:hint="eastAsia"/>
        </w:rPr>
        <w:t>仿真结果比较好的符合</w:t>
      </w:r>
      <w:r w:rsidR="003572A3">
        <w:rPr>
          <w:rFonts w:hint="eastAsia"/>
        </w:rPr>
        <w:t>设计</w:t>
      </w:r>
      <w:r w:rsidRPr="00A924AA">
        <w:rPr>
          <w:rFonts w:hint="eastAsia"/>
        </w:rPr>
        <w:t>要求。</w:t>
      </w:r>
    </w:p>
    <w:p w14:paraId="5118A0CE" w14:textId="6AD14953" w:rsidR="003572A3" w:rsidRDefault="00C54593" w:rsidP="003572A3">
      <w:pPr>
        <w:pStyle w:val="aa"/>
      </w:pPr>
      <w:r>
        <w:rPr>
          <w:noProof/>
        </w:rPr>
        <w:drawing>
          <wp:inline distT="0" distB="0" distL="0" distR="0" wp14:anchorId="79F6EDB5" wp14:editId="2CA57FC7">
            <wp:extent cx="4558451" cy="2880000"/>
            <wp:effectExtent l="0" t="0" r="0" b="0"/>
            <wp:docPr id="1538937585"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37585" name="图片 3"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558451" cy="2880000"/>
                    </a:xfrm>
                    <a:prstGeom prst="rect">
                      <a:avLst/>
                    </a:prstGeom>
                  </pic:spPr>
                </pic:pic>
              </a:graphicData>
            </a:graphic>
          </wp:inline>
        </w:drawing>
      </w:r>
    </w:p>
    <w:p w14:paraId="7DFB6A44" w14:textId="3F8556CD" w:rsidR="003572A3" w:rsidRDefault="003572A3" w:rsidP="003572A3">
      <w:pPr>
        <w:pStyle w:val="aa"/>
      </w:pPr>
      <w:r>
        <w:rPr>
          <w:rFonts w:hint="eastAsia"/>
        </w:rPr>
        <w:t>图</w:t>
      </w:r>
      <w:r>
        <w:rPr>
          <w:rFonts w:hint="eastAsia"/>
        </w:rPr>
        <w:t xml:space="preserve"> </w:t>
      </w:r>
      <w:r>
        <w:t xml:space="preserve">5.1 </w:t>
      </w:r>
      <w:r>
        <w:rPr>
          <w:rFonts w:hint="eastAsia"/>
        </w:rPr>
        <w:t>仿真图</w:t>
      </w:r>
    </w:p>
    <w:p w14:paraId="795FDC5F" w14:textId="6D9629E9" w:rsidR="00A917A1" w:rsidRDefault="00A917A1">
      <w:pPr>
        <w:widowControl/>
        <w:spacing w:line="240" w:lineRule="auto"/>
        <w:jc w:val="left"/>
        <w:rPr>
          <w:rFonts w:eastAsia="黑体"/>
          <w:sz w:val="21"/>
        </w:rPr>
      </w:pPr>
      <w:r>
        <w:br w:type="page"/>
      </w:r>
    </w:p>
    <w:p w14:paraId="34D2C429" w14:textId="134ED1B2" w:rsidR="00A917A1" w:rsidRDefault="00A917A1" w:rsidP="00827FB1">
      <w:pPr>
        <w:pStyle w:val="a3"/>
      </w:pPr>
      <w:bookmarkStart w:id="8" w:name="_Toc135474819"/>
      <w:r>
        <w:rPr>
          <w:rFonts w:hint="eastAsia"/>
        </w:rPr>
        <w:lastRenderedPageBreak/>
        <w:t>6</w:t>
      </w:r>
      <w:r>
        <w:rPr>
          <w:rFonts w:hint="eastAsia"/>
        </w:rPr>
        <w:t>感想收获，意见建议及期望成绩</w:t>
      </w:r>
      <w:bookmarkEnd w:id="8"/>
    </w:p>
    <w:p w14:paraId="4B1C2C1F" w14:textId="6B7D8333" w:rsidR="002A0A5C" w:rsidRDefault="00451805" w:rsidP="00FD6B42">
      <w:pPr>
        <w:pStyle w:val="a6"/>
      </w:pPr>
      <w:bookmarkStart w:id="9" w:name="_Toc135474820"/>
      <w:r>
        <w:rPr>
          <w:rFonts w:hint="eastAsia"/>
        </w:rPr>
        <w:t>6</w:t>
      </w:r>
      <w:r>
        <w:t>.1</w:t>
      </w:r>
      <w:r w:rsidR="002A0A5C">
        <w:rPr>
          <w:rFonts w:hint="eastAsia"/>
        </w:rPr>
        <w:t>对本课程学习的感想和收获</w:t>
      </w:r>
      <w:bookmarkEnd w:id="9"/>
    </w:p>
    <w:p w14:paraId="07EA8635" w14:textId="77777777" w:rsidR="0025556B" w:rsidRPr="00801533" w:rsidRDefault="00671040" w:rsidP="0025556B">
      <w:pPr>
        <w:ind w:firstLineChars="200" w:firstLine="480"/>
        <w:rPr>
          <w:rFonts w:hint="eastAsia"/>
        </w:rPr>
      </w:pPr>
      <w:r>
        <w:rPr>
          <w:rFonts w:hint="eastAsia"/>
        </w:rPr>
        <w:t>学习单片机需要具备良好的逻辑思维和编程基础。这门课程涉及到许多电子元器件和编程语言，在学习过程中需要理解这些概念之间的关系和联系。另外，单片机课程还需要大量的实践操作。虽然理论知识很重要，但是更重要的是要将这些知识应用到实际操作中，通过不断地尝试和调试来掌握技能。此外，学习单片机的过程需要耐心和坚持。因为该课程较为复杂，初学者可能会遇到各种困难，但只有保持耐心和不断努力，才能够掌握它。</w:t>
      </w:r>
      <w:r w:rsidR="0025556B">
        <w:rPr>
          <w:rFonts w:hint="eastAsia"/>
        </w:rPr>
        <w:t>学习单片机的过程需要耐心和坚持。因为该课程较为复杂，刚学时遇到各种困难，但只有保持耐心和不断努力，才能够掌握它。单片机是一门复杂而又实用的技术，需要对电子元器件、编程语言等方面有基础的认识和理解。不断尝试并发掘其中的问题所在，进而解决问题。通过实践操作，巩固自己的知识点，让知识更加深入人心。最后，张老师通过丰富的教学资源和案例模拟，激发我们的学习兴趣，并且及时回答学生遇到的问题，帮助学生解决疑惑，还可以引导学生参与相关的项目实践，帮助学生提高技能水平。同时，也可以鼓励学生积极参与讨论和交流，相互学习，共同进步。</w:t>
      </w:r>
    </w:p>
    <w:p w14:paraId="491F38F5" w14:textId="4B2B543A" w:rsidR="00466B32" w:rsidRDefault="00671040" w:rsidP="00820518">
      <w:pPr>
        <w:ind w:firstLineChars="200" w:firstLine="480"/>
      </w:pPr>
      <w:r>
        <w:rPr>
          <w:rFonts w:hint="eastAsia"/>
        </w:rPr>
        <w:t>总的来说，单片机课程是一门非常实用的技术，对于电子、通信、计算机等领域有着广泛的应用。通过系统的学习和不断地实践，我们可以掌握单片机开发的技能，提高自己在相关领域的竞争力和职业前景。我相信在张老师“能力驱动课程教学模式”的培养下，通过自身努力的学习，我可以打下坚实的技术基础并为我们未来的职业和个人项目提供有力支持。</w:t>
      </w:r>
    </w:p>
    <w:p w14:paraId="73B43F49" w14:textId="5DE6D0EE" w:rsidR="00CA5BCD" w:rsidRDefault="00CA5BCD" w:rsidP="00CA5BCD">
      <w:pPr>
        <w:pStyle w:val="a6"/>
      </w:pPr>
      <w:bookmarkStart w:id="10" w:name="_Toc135474821"/>
      <w:r>
        <w:rPr>
          <w:rFonts w:hint="eastAsia"/>
        </w:rPr>
        <w:t>6</w:t>
      </w:r>
      <w:r>
        <w:t>.2</w:t>
      </w:r>
      <w:r>
        <w:rPr>
          <w:rFonts w:hint="eastAsia"/>
        </w:rPr>
        <w:t>期望成绩</w:t>
      </w:r>
      <w:bookmarkEnd w:id="10"/>
    </w:p>
    <w:p w14:paraId="51CF58C1" w14:textId="36988FB9" w:rsidR="00827FB1" w:rsidRDefault="002A0A5C" w:rsidP="00C55560">
      <w:pPr>
        <w:ind w:firstLineChars="200" w:firstLine="480"/>
      </w:pPr>
      <w:r>
        <w:rPr>
          <w:rFonts w:hint="eastAsia"/>
        </w:rPr>
        <w:t>个人期望可以拿到一个优秀的成绩</w:t>
      </w:r>
      <w:r w:rsidR="00034BDA">
        <w:rPr>
          <w:rFonts w:hint="eastAsia"/>
        </w:rPr>
        <w:t>。</w:t>
      </w:r>
    </w:p>
    <w:sectPr w:rsidR="00827FB1" w:rsidSect="00D13A3B">
      <w:pgSz w:w="11906" w:h="16838"/>
      <w:pgMar w:top="1701" w:right="1134" w:bottom="1701" w:left="1701"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D239E" w14:textId="77777777" w:rsidR="00BF115C" w:rsidRDefault="00BF115C" w:rsidP="00D13A3B">
      <w:pPr>
        <w:spacing w:line="240" w:lineRule="auto"/>
        <w:ind w:firstLine="480"/>
      </w:pPr>
      <w:r>
        <w:separator/>
      </w:r>
    </w:p>
  </w:endnote>
  <w:endnote w:type="continuationSeparator" w:id="0">
    <w:p w14:paraId="2FFF514D" w14:textId="77777777" w:rsidR="00BF115C" w:rsidRDefault="00BF115C" w:rsidP="00D13A3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51646"/>
      <w:docPartObj>
        <w:docPartGallery w:val="Page Numbers (Bottom of Page)"/>
        <w:docPartUnique/>
      </w:docPartObj>
    </w:sdtPr>
    <w:sdtEndPr/>
    <w:sdtContent>
      <w:p w14:paraId="6F33555E" w14:textId="77777777" w:rsidR="00D13A3B" w:rsidRDefault="00D13A3B" w:rsidP="00FE7B8E">
        <w:pPr>
          <w:pStyle w:val="ae"/>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BB7F" w14:textId="77777777" w:rsidR="00BF115C" w:rsidRDefault="00BF115C" w:rsidP="00D13A3B">
      <w:pPr>
        <w:spacing w:line="240" w:lineRule="auto"/>
        <w:ind w:firstLine="480"/>
      </w:pPr>
      <w:r>
        <w:separator/>
      </w:r>
    </w:p>
  </w:footnote>
  <w:footnote w:type="continuationSeparator" w:id="0">
    <w:p w14:paraId="280B53BA" w14:textId="77777777" w:rsidR="00BF115C" w:rsidRDefault="00BF115C" w:rsidP="00D13A3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C0BC" w14:textId="76F778A9" w:rsidR="00FE7B8E" w:rsidRDefault="00FE7B8E">
    <w:pPr>
      <w:pStyle w:val="ac"/>
    </w:pPr>
    <w:r>
      <w:rPr>
        <w:rFonts w:hint="eastAsia"/>
      </w:rPr>
      <w:t>单片机作业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0F3C"/>
    <w:multiLevelType w:val="hybridMultilevel"/>
    <w:tmpl w:val="C5920224"/>
    <w:lvl w:ilvl="0" w:tplc="622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71"/>
    <w:rsid w:val="00030B8A"/>
    <w:rsid w:val="00034BDA"/>
    <w:rsid w:val="00037EA2"/>
    <w:rsid w:val="000567A7"/>
    <w:rsid w:val="00092452"/>
    <w:rsid w:val="000C131A"/>
    <w:rsid w:val="000F1398"/>
    <w:rsid w:val="00151E03"/>
    <w:rsid w:val="001645D9"/>
    <w:rsid w:val="00170BDC"/>
    <w:rsid w:val="001807BD"/>
    <w:rsid w:val="001839B5"/>
    <w:rsid w:val="001D40B1"/>
    <w:rsid w:val="001E0836"/>
    <w:rsid w:val="001F5B50"/>
    <w:rsid w:val="00235FCF"/>
    <w:rsid w:val="0025556B"/>
    <w:rsid w:val="00264463"/>
    <w:rsid w:val="002816FF"/>
    <w:rsid w:val="00285008"/>
    <w:rsid w:val="002A0A5C"/>
    <w:rsid w:val="002B5BD8"/>
    <w:rsid w:val="00330D43"/>
    <w:rsid w:val="003441C7"/>
    <w:rsid w:val="003572A3"/>
    <w:rsid w:val="003707D5"/>
    <w:rsid w:val="00391ADC"/>
    <w:rsid w:val="003D411E"/>
    <w:rsid w:val="00410E11"/>
    <w:rsid w:val="0043021E"/>
    <w:rsid w:val="00431FB6"/>
    <w:rsid w:val="00442282"/>
    <w:rsid w:val="00451805"/>
    <w:rsid w:val="00466B32"/>
    <w:rsid w:val="004817DE"/>
    <w:rsid w:val="004F0905"/>
    <w:rsid w:val="00505E04"/>
    <w:rsid w:val="00534327"/>
    <w:rsid w:val="00550E20"/>
    <w:rsid w:val="00580B3D"/>
    <w:rsid w:val="0058525C"/>
    <w:rsid w:val="00597F3E"/>
    <w:rsid w:val="00620B10"/>
    <w:rsid w:val="00650A90"/>
    <w:rsid w:val="00671040"/>
    <w:rsid w:val="00683B6D"/>
    <w:rsid w:val="006D32BA"/>
    <w:rsid w:val="006F47F3"/>
    <w:rsid w:val="00705815"/>
    <w:rsid w:val="007269FD"/>
    <w:rsid w:val="00727242"/>
    <w:rsid w:val="00755578"/>
    <w:rsid w:val="0076052F"/>
    <w:rsid w:val="00792D12"/>
    <w:rsid w:val="007C052F"/>
    <w:rsid w:val="00820518"/>
    <w:rsid w:val="00820F33"/>
    <w:rsid w:val="00827FB1"/>
    <w:rsid w:val="008515EC"/>
    <w:rsid w:val="0085553D"/>
    <w:rsid w:val="008C1C1E"/>
    <w:rsid w:val="00952F9D"/>
    <w:rsid w:val="00975F17"/>
    <w:rsid w:val="00980260"/>
    <w:rsid w:val="00990651"/>
    <w:rsid w:val="009E0E4C"/>
    <w:rsid w:val="00A25763"/>
    <w:rsid w:val="00A71657"/>
    <w:rsid w:val="00A72134"/>
    <w:rsid w:val="00A77B54"/>
    <w:rsid w:val="00A917A1"/>
    <w:rsid w:val="00A924AA"/>
    <w:rsid w:val="00AC0E21"/>
    <w:rsid w:val="00AE3A3C"/>
    <w:rsid w:val="00B0633B"/>
    <w:rsid w:val="00B261D6"/>
    <w:rsid w:val="00B41B5F"/>
    <w:rsid w:val="00B94DA0"/>
    <w:rsid w:val="00BA7771"/>
    <w:rsid w:val="00BB6EF2"/>
    <w:rsid w:val="00BD561F"/>
    <w:rsid w:val="00BF115C"/>
    <w:rsid w:val="00C041FF"/>
    <w:rsid w:val="00C501C0"/>
    <w:rsid w:val="00C54593"/>
    <w:rsid w:val="00C55560"/>
    <w:rsid w:val="00C56CE1"/>
    <w:rsid w:val="00C84E50"/>
    <w:rsid w:val="00C87ED3"/>
    <w:rsid w:val="00C970EA"/>
    <w:rsid w:val="00CA3664"/>
    <w:rsid w:val="00CA5BCD"/>
    <w:rsid w:val="00CD0F0A"/>
    <w:rsid w:val="00D03C21"/>
    <w:rsid w:val="00D12944"/>
    <w:rsid w:val="00D13A3B"/>
    <w:rsid w:val="00D46DAA"/>
    <w:rsid w:val="00D6512F"/>
    <w:rsid w:val="00D74350"/>
    <w:rsid w:val="00D811F9"/>
    <w:rsid w:val="00D82A0B"/>
    <w:rsid w:val="00DA6E77"/>
    <w:rsid w:val="00DC2DAC"/>
    <w:rsid w:val="00DC4808"/>
    <w:rsid w:val="00DD51EA"/>
    <w:rsid w:val="00DE01FF"/>
    <w:rsid w:val="00E14AF1"/>
    <w:rsid w:val="00E215BE"/>
    <w:rsid w:val="00E272B0"/>
    <w:rsid w:val="00E316AB"/>
    <w:rsid w:val="00E368BD"/>
    <w:rsid w:val="00E46911"/>
    <w:rsid w:val="00E53325"/>
    <w:rsid w:val="00EA66CE"/>
    <w:rsid w:val="00EC53E1"/>
    <w:rsid w:val="00EF1148"/>
    <w:rsid w:val="00F32312"/>
    <w:rsid w:val="00F439D1"/>
    <w:rsid w:val="00F8521D"/>
    <w:rsid w:val="00FB2B8E"/>
    <w:rsid w:val="00FD6B42"/>
    <w:rsid w:val="00FE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6D3E8"/>
  <w15:chartTrackingRefBased/>
  <w15:docId w15:val="{4A268190-7445-48BC-9CE6-23ADE76F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ADC"/>
    <w:pPr>
      <w:widowControl w:val="0"/>
      <w:spacing w:line="440" w:lineRule="exact"/>
      <w:jc w:val="both"/>
    </w:pPr>
    <w:rPr>
      <w:rFonts w:ascii="Times New Roman" w:eastAsia="宋体" w:hAnsi="Times New Roman"/>
      <w:sz w:val="24"/>
    </w:rPr>
  </w:style>
  <w:style w:type="paragraph" w:styleId="1">
    <w:name w:val="heading 1"/>
    <w:basedOn w:val="a"/>
    <w:next w:val="a"/>
    <w:link w:val="10"/>
    <w:uiPriority w:val="9"/>
    <w:qFormat/>
    <w:rsid w:val="00DC2D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9B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39B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1"/>
    <w:link w:val="a4"/>
    <w:qFormat/>
    <w:rsid w:val="00DC2DAC"/>
    <w:pPr>
      <w:spacing w:before="0" w:after="0" w:line="440" w:lineRule="exact"/>
      <w:jc w:val="center"/>
    </w:pPr>
    <w:rPr>
      <w:rFonts w:eastAsia="黑体"/>
      <w:b w:val="0"/>
      <w:sz w:val="32"/>
    </w:rPr>
  </w:style>
  <w:style w:type="paragraph" w:styleId="a5">
    <w:name w:val="No Spacing"/>
    <w:uiPriority w:val="1"/>
    <w:qFormat/>
    <w:rsid w:val="00DC2DAC"/>
    <w:pPr>
      <w:widowControl w:val="0"/>
      <w:jc w:val="both"/>
    </w:pPr>
  </w:style>
  <w:style w:type="character" w:customStyle="1" w:styleId="10">
    <w:name w:val="标题 1 字符"/>
    <w:basedOn w:val="a0"/>
    <w:link w:val="1"/>
    <w:uiPriority w:val="9"/>
    <w:rsid w:val="00DC2DAC"/>
    <w:rPr>
      <w:b/>
      <w:bCs/>
      <w:kern w:val="44"/>
      <w:sz w:val="44"/>
      <w:szCs w:val="44"/>
    </w:rPr>
  </w:style>
  <w:style w:type="character" w:customStyle="1" w:styleId="a4">
    <w:name w:val="章标题 字符"/>
    <w:basedOn w:val="10"/>
    <w:link w:val="a3"/>
    <w:rsid w:val="00DC2DAC"/>
    <w:rPr>
      <w:rFonts w:ascii="Times New Roman" w:eastAsia="黑体" w:hAnsi="Times New Roman"/>
      <w:b w:val="0"/>
      <w:bCs/>
      <w:kern w:val="44"/>
      <w:sz w:val="32"/>
      <w:szCs w:val="44"/>
    </w:rPr>
  </w:style>
  <w:style w:type="paragraph" w:customStyle="1" w:styleId="a6">
    <w:name w:val="节标题"/>
    <w:basedOn w:val="2"/>
    <w:link w:val="a7"/>
    <w:qFormat/>
    <w:rsid w:val="001839B5"/>
    <w:pPr>
      <w:spacing w:before="0" w:after="0" w:line="440" w:lineRule="exact"/>
      <w:jc w:val="left"/>
    </w:pPr>
    <w:rPr>
      <w:rFonts w:ascii="Times New Roman" w:eastAsia="黑体" w:hAnsi="Times New Roman"/>
      <w:b w:val="0"/>
      <w:sz w:val="28"/>
    </w:rPr>
  </w:style>
  <w:style w:type="paragraph" w:customStyle="1" w:styleId="a8">
    <w:name w:val="条标题"/>
    <w:basedOn w:val="3"/>
    <w:link w:val="a9"/>
    <w:qFormat/>
    <w:rsid w:val="00DC2DAC"/>
    <w:pPr>
      <w:spacing w:before="0" w:after="0" w:line="440" w:lineRule="exact"/>
      <w:jc w:val="left"/>
    </w:pPr>
    <w:rPr>
      <w:rFonts w:eastAsia="黑体"/>
      <w:b w:val="0"/>
      <w:sz w:val="24"/>
    </w:rPr>
  </w:style>
  <w:style w:type="character" w:customStyle="1" w:styleId="a7">
    <w:name w:val="节标题 字符"/>
    <w:basedOn w:val="10"/>
    <w:link w:val="a6"/>
    <w:rsid w:val="001839B5"/>
    <w:rPr>
      <w:rFonts w:ascii="Times New Roman" w:eastAsia="黑体" w:hAnsi="Times New Roman" w:cstheme="majorBidi"/>
      <w:b w:val="0"/>
      <w:bCs/>
      <w:kern w:val="44"/>
      <w:sz w:val="28"/>
      <w:szCs w:val="32"/>
    </w:rPr>
  </w:style>
  <w:style w:type="paragraph" w:customStyle="1" w:styleId="aa">
    <w:name w:val="图名与表名"/>
    <w:basedOn w:val="a"/>
    <w:link w:val="ab"/>
    <w:qFormat/>
    <w:rsid w:val="00AE3A3C"/>
    <w:pPr>
      <w:spacing w:line="360" w:lineRule="auto"/>
      <w:jc w:val="center"/>
    </w:pPr>
    <w:rPr>
      <w:rFonts w:eastAsia="黑体"/>
      <w:sz w:val="21"/>
    </w:rPr>
  </w:style>
  <w:style w:type="character" w:customStyle="1" w:styleId="a9">
    <w:name w:val="条标题 字符"/>
    <w:basedOn w:val="10"/>
    <w:link w:val="a8"/>
    <w:rsid w:val="001839B5"/>
    <w:rPr>
      <w:rFonts w:ascii="Times New Roman" w:eastAsia="黑体" w:hAnsi="Times New Roman"/>
      <w:b w:val="0"/>
      <w:bCs/>
      <w:kern w:val="44"/>
      <w:sz w:val="24"/>
      <w:szCs w:val="32"/>
    </w:rPr>
  </w:style>
  <w:style w:type="character" w:customStyle="1" w:styleId="ab">
    <w:name w:val="图名与表名 字符"/>
    <w:basedOn w:val="a0"/>
    <w:link w:val="aa"/>
    <w:rsid w:val="00AE3A3C"/>
    <w:rPr>
      <w:rFonts w:ascii="Times New Roman" w:eastAsia="黑体" w:hAnsi="Times New Roman"/>
    </w:rPr>
  </w:style>
  <w:style w:type="paragraph" w:styleId="ac">
    <w:name w:val="header"/>
    <w:basedOn w:val="a"/>
    <w:link w:val="ad"/>
    <w:uiPriority w:val="99"/>
    <w:unhideWhenUsed/>
    <w:rsid w:val="00D13A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D13A3B"/>
    <w:rPr>
      <w:rFonts w:ascii="Times New Roman" w:eastAsia="宋体" w:hAnsi="Times New Roman"/>
      <w:sz w:val="18"/>
      <w:szCs w:val="18"/>
    </w:rPr>
  </w:style>
  <w:style w:type="paragraph" w:styleId="ae">
    <w:name w:val="footer"/>
    <w:basedOn w:val="a"/>
    <w:link w:val="af"/>
    <w:uiPriority w:val="99"/>
    <w:unhideWhenUsed/>
    <w:rsid w:val="00D13A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D13A3B"/>
    <w:rPr>
      <w:rFonts w:ascii="Times New Roman" w:eastAsia="宋体" w:hAnsi="Times New Roman"/>
      <w:sz w:val="18"/>
      <w:szCs w:val="18"/>
    </w:rPr>
  </w:style>
  <w:style w:type="character" w:customStyle="1" w:styleId="20">
    <w:name w:val="标题 2 字符"/>
    <w:basedOn w:val="a0"/>
    <w:link w:val="2"/>
    <w:uiPriority w:val="9"/>
    <w:semiHidden/>
    <w:rsid w:val="001839B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839B5"/>
    <w:rPr>
      <w:rFonts w:ascii="Times New Roman" w:eastAsia="宋体" w:hAnsi="Times New Roman"/>
      <w:b/>
      <w:bCs/>
      <w:sz w:val="32"/>
      <w:szCs w:val="32"/>
    </w:rPr>
  </w:style>
  <w:style w:type="paragraph" w:styleId="TOC">
    <w:name w:val="TOC Heading"/>
    <w:basedOn w:val="1"/>
    <w:next w:val="a"/>
    <w:uiPriority w:val="39"/>
    <w:unhideWhenUsed/>
    <w:qFormat/>
    <w:rsid w:val="006D32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D32BA"/>
  </w:style>
  <w:style w:type="paragraph" w:styleId="TOC2">
    <w:name w:val="toc 2"/>
    <w:basedOn w:val="a"/>
    <w:next w:val="a"/>
    <w:autoRedefine/>
    <w:uiPriority w:val="39"/>
    <w:unhideWhenUsed/>
    <w:rsid w:val="006D32BA"/>
    <w:pPr>
      <w:ind w:leftChars="200" w:left="420"/>
    </w:pPr>
  </w:style>
  <w:style w:type="character" w:styleId="af0">
    <w:name w:val="Hyperlink"/>
    <w:basedOn w:val="a0"/>
    <w:uiPriority w:val="99"/>
    <w:unhideWhenUsed/>
    <w:rsid w:val="006D3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63014">
      <w:bodyDiv w:val="1"/>
      <w:marLeft w:val="0"/>
      <w:marRight w:val="0"/>
      <w:marTop w:val="0"/>
      <w:marBottom w:val="0"/>
      <w:divBdr>
        <w:top w:val="none" w:sz="0" w:space="0" w:color="auto"/>
        <w:left w:val="none" w:sz="0" w:space="0" w:color="auto"/>
        <w:bottom w:val="none" w:sz="0" w:space="0" w:color="auto"/>
        <w:right w:val="none" w:sz="0" w:space="0" w:color="auto"/>
      </w:divBdr>
      <w:divsChild>
        <w:div w:id="785930770">
          <w:marLeft w:val="0"/>
          <w:marRight w:val="0"/>
          <w:marTop w:val="0"/>
          <w:marBottom w:val="225"/>
          <w:divBdr>
            <w:top w:val="none" w:sz="0" w:space="0" w:color="auto"/>
            <w:left w:val="none" w:sz="0" w:space="0" w:color="auto"/>
            <w:bottom w:val="none" w:sz="0" w:space="0" w:color="auto"/>
            <w:right w:val="none" w:sz="0" w:space="0" w:color="auto"/>
          </w:divBdr>
        </w:div>
        <w:div w:id="114830609">
          <w:marLeft w:val="0"/>
          <w:marRight w:val="0"/>
          <w:marTop w:val="0"/>
          <w:marBottom w:val="225"/>
          <w:divBdr>
            <w:top w:val="none" w:sz="0" w:space="0" w:color="auto"/>
            <w:left w:val="none" w:sz="0" w:space="0" w:color="auto"/>
            <w:bottom w:val="none" w:sz="0" w:space="0" w:color="auto"/>
            <w:right w:val="none" w:sz="0" w:space="0" w:color="auto"/>
          </w:divBdr>
        </w:div>
        <w:div w:id="17908575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33258;&#23450;&#20041;%20Office%20&#27169;&#26495;\&#27784;&#29702;&#35770;&#25991;&#26684;&#2433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A55B-5E8C-48F7-8B75-F0D66E46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沈理论文格式1.dotx</Template>
  <TotalTime>170</TotalTime>
  <Pages>11</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zhonghuatu</dc:creator>
  <cp:keywords/>
  <dc:description/>
  <cp:lastModifiedBy>zhonghuatu</cp:lastModifiedBy>
  <cp:revision>354</cp:revision>
  <dcterms:created xsi:type="dcterms:W3CDTF">2023-05-17T14:07:00Z</dcterms:created>
  <dcterms:modified xsi:type="dcterms:W3CDTF">2023-06-10T04:19:00Z</dcterms:modified>
</cp:coreProperties>
</file>